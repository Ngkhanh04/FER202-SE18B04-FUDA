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64" w:type="dxa"/>
        <w:jc w:val="center"/>
        <w:tblLayout w:type="fixed"/>
        <w:tblLook w:val="0000" w:firstRow="0" w:lastRow="0" w:firstColumn="0" w:lastColumn="0" w:noHBand="0" w:noVBand="0"/>
      </w:tblPr>
      <w:tblGrid>
        <w:gridCol w:w="3927"/>
        <w:gridCol w:w="5337"/>
      </w:tblGrid>
      <w:tr w:rsidR="006D6E73" w14:paraId="188F51BD" w14:textId="77777777" w:rsidTr="00F51D24">
        <w:trPr>
          <w:trHeight w:val="975"/>
          <w:jc w:val="center"/>
        </w:trPr>
        <w:tc>
          <w:tcPr>
            <w:tcW w:w="3927" w:type="dxa"/>
            <w:vAlign w:val="center"/>
          </w:tcPr>
          <w:p w14:paraId="4F43EB5B" w14:textId="77777777" w:rsidR="00095522" w:rsidRPr="00AC3449" w:rsidRDefault="0029145D" w:rsidP="00AC3449">
            <w:pPr>
              <w:pStyle w:val="Refer"/>
              <w:spacing w:after="0"/>
              <w:ind w:firstLine="0"/>
              <w:jc w:val="center"/>
              <w:rPr>
                <w:rFonts w:ascii="Times New Roman" w:hAnsi="Times New Roman"/>
                <w:noProof/>
              </w:rPr>
            </w:pPr>
            <w:r w:rsidRPr="00AC3449">
              <w:rPr>
                <w:rFonts w:ascii="Times New Roman" w:hAnsi="Times New Roman"/>
                <w:noProof/>
              </w:rPr>
              <w:drawing>
                <wp:inline distT="0" distB="0" distL="0" distR="0" wp14:anchorId="727E44F0" wp14:editId="71279AC1">
                  <wp:extent cx="1540631" cy="585470"/>
                  <wp:effectExtent l="0" t="0" r="2540" b="5080"/>
                  <wp:docPr id="1" name="Picture 1" descr="2017-FPTU-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-FPTU-L-0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65"/>
                          <a:stretch/>
                        </pic:blipFill>
                        <pic:spPr bwMode="auto">
                          <a:xfrm>
                            <a:off x="0" y="0"/>
                            <a:ext cx="154063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vAlign w:val="center"/>
          </w:tcPr>
          <w:p w14:paraId="7BA8DC7E" w14:textId="77777777" w:rsidR="006D6E73" w:rsidRPr="002953F8" w:rsidRDefault="006D6E73" w:rsidP="004F4BF3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</w:rPr>
            </w:pPr>
            <w:r w:rsidRPr="002953F8">
              <w:rPr>
                <w:rFonts w:ascii="Arial" w:hAnsi="Arial" w:cs="Arial"/>
                <w:b/>
                <w:sz w:val="26"/>
              </w:rPr>
              <w:t>KẾ HOẠCH TRIỂN KHAI HỌC PHẦN</w:t>
            </w:r>
          </w:p>
          <w:p w14:paraId="181FD732" w14:textId="77777777" w:rsidR="00095522" w:rsidRPr="004F4BF3" w:rsidRDefault="00095522" w:rsidP="004F4BF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eastAsia="ja-JP"/>
              </w:rPr>
            </w:pPr>
            <w:r w:rsidRPr="004F4BF3">
              <w:rPr>
                <w:rFonts w:ascii="Arial" w:hAnsi="Arial" w:cs="Arial"/>
              </w:rPr>
              <w:t>PLAN OF COURSE IMPLEMENTATION</w:t>
            </w:r>
          </w:p>
        </w:tc>
      </w:tr>
    </w:tbl>
    <w:p w14:paraId="4D3F7875" w14:textId="77777777" w:rsidR="00095522" w:rsidRDefault="00AC3449" w:rsidP="00AC3449">
      <w:pPr>
        <w:spacing w:line="276" w:lineRule="auto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color w:val="C00000"/>
          <w:sz w:val="20"/>
          <w:szCs w:val="20"/>
        </w:rPr>
        <w:t xml:space="preserve">                  </w:t>
      </w:r>
      <w:r w:rsidR="00F432FE">
        <w:rPr>
          <w:rFonts w:ascii="Arial" w:hAnsi="Arial" w:cs="Arial"/>
          <w:bCs/>
          <w:color w:val="C00000"/>
          <w:sz w:val="20"/>
          <w:szCs w:val="20"/>
        </w:rPr>
        <w:t xml:space="preserve">DANANG </w:t>
      </w:r>
      <w:r w:rsidRPr="00F34934">
        <w:rPr>
          <w:rFonts w:ascii="Arial" w:hAnsi="Arial" w:cs="Arial"/>
          <w:bCs/>
          <w:color w:val="C00000"/>
          <w:sz w:val="20"/>
          <w:szCs w:val="20"/>
        </w:rPr>
        <w:t>CAMPUS</w:t>
      </w:r>
    </w:p>
    <w:p w14:paraId="16FCEE35" w14:textId="77777777" w:rsidR="004B1B84" w:rsidRPr="00E64034" w:rsidRDefault="004B1B84" w:rsidP="005E07E5">
      <w:pPr>
        <w:spacing w:line="276" w:lineRule="auto"/>
        <w:ind w:left="2160" w:firstLine="720"/>
        <w:rPr>
          <w:rFonts w:ascii="Arial" w:hAnsi="Arial" w:cs="Arial"/>
          <w:bCs/>
          <w:i/>
          <w:iCs/>
          <w:sz w:val="20"/>
          <w:szCs w:val="20"/>
        </w:rPr>
      </w:pPr>
    </w:p>
    <w:p w14:paraId="004B2898" w14:textId="2335071C" w:rsidR="00DB7954" w:rsidRPr="00562232" w:rsidRDefault="003A13E4" w:rsidP="00DB7954">
      <w:pPr>
        <w:ind w:left="2835" w:hanging="2835"/>
        <w:rPr>
          <w:rFonts w:ascii="Arial" w:hAnsi="Arial" w:cs="Arial"/>
          <w:b/>
          <w:bCs/>
          <w:color w:val="000000"/>
          <w:sz w:val="18"/>
          <w:szCs w:val="18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Tên </w:t>
      </w:r>
      <w:r w:rsidR="005E07E5" w:rsidRPr="0010211B">
        <w:rPr>
          <w:rFonts w:ascii="Arial" w:hAnsi="Arial" w:cs="Arial"/>
          <w:b/>
          <w:sz w:val="21"/>
          <w:szCs w:val="21"/>
        </w:rPr>
        <w:t>học phần/</w:t>
      </w:r>
      <w:r w:rsidR="00095522" w:rsidRPr="0010211B">
        <w:rPr>
          <w:rFonts w:ascii="Arial" w:hAnsi="Arial" w:cs="Arial"/>
          <w:i/>
          <w:sz w:val="21"/>
          <w:szCs w:val="21"/>
        </w:rPr>
        <w:t>Course</w:t>
      </w:r>
      <w:r w:rsidR="00947C41" w:rsidRPr="0010211B">
        <w:rPr>
          <w:rFonts w:ascii="Arial" w:hAnsi="Arial" w:cs="Arial"/>
          <w:i/>
          <w:sz w:val="21"/>
          <w:szCs w:val="21"/>
        </w:rPr>
        <w:t xml:space="preserve"> name</w:t>
      </w:r>
      <w:r w:rsidR="00095522" w:rsidRPr="0010211B">
        <w:rPr>
          <w:rFonts w:ascii="Arial" w:hAnsi="Arial" w:cs="Arial"/>
          <w:i/>
          <w:sz w:val="21"/>
          <w:szCs w:val="21"/>
        </w:rPr>
        <w:t>:</w:t>
      </w:r>
      <w:r w:rsidR="00135C99">
        <w:rPr>
          <w:rFonts w:ascii="Arial" w:hAnsi="Arial" w:cs="Arial"/>
          <w:i/>
          <w:sz w:val="21"/>
          <w:szCs w:val="21"/>
        </w:rPr>
        <w:t xml:space="preserve"> </w:t>
      </w:r>
      <w:r w:rsidR="00F432FE">
        <w:rPr>
          <w:rFonts w:ascii="Arial" w:hAnsi="Arial" w:cs="Arial"/>
          <w:i/>
          <w:sz w:val="21"/>
          <w:szCs w:val="21"/>
        </w:rPr>
        <w:t xml:space="preserve"> </w:t>
      </w:r>
      <w:r w:rsidR="00562232" w:rsidRPr="00562232">
        <w:rPr>
          <w:rFonts w:ascii="Arial" w:hAnsi="Arial" w:cs="Arial"/>
          <w:b/>
          <w:bCs/>
          <w:i/>
          <w:sz w:val="21"/>
          <w:szCs w:val="21"/>
        </w:rPr>
        <w:t>Front-End web development with React</w:t>
      </w:r>
      <w:r w:rsidR="00DB7954" w:rsidRPr="00562232">
        <w:rPr>
          <w:rFonts w:ascii="Arial" w:hAnsi="Arial" w:cs="Arial"/>
          <w:b/>
          <w:bCs/>
          <w:color w:val="000000"/>
          <w:sz w:val="18"/>
          <w:szCs w:val="18"/>
        </w:rPr>
        <w:br/>
      </w:r>
      <w:r w:rsidR="00562232" w:rsidRPr="00562232">
        <w:rPr>
          <w:rFonts w:ascii="Arial" w:hAnsi="Arial" w:cs="Arial"/>
          <w:b/>
          <w:bCs/>
          <w:i/>
          <w:sz w:val="21"/>
          <w:szCs w:val="21"/>
        </w:rPr>
        <w:t>FER20</w:t>
      </w:r>
      <w:r w:rsidR="00CF5E96">
        <w:rPr>
          <w:rFonts w:ascii="Arial" w:hAnsi="Arial" w:cs="Arial"/>
          <w:b/>
          <w:bCs/>
          <w:i/>
          <w:sz w:val="21"/>
          <w:szCs w:val="21"/>
        </w:rPr>
        <w:t>2</w:t>
      </w:r>
    </w:p>
    <w:p w14:paraId="5E6111AE" w14:textId="77777777" w:rsidR="0010211B" w:rsidRPr="00562232" w:rsidRDefault="0010211B" w:rsidP="0010211B">
      <w:pPr>
        <w:outlineLvl w:val="0"/>
        <w:rPr>
          <w:rFonts w:ascii="Arial" w:hAnsi="Arial" w:cs="Arial"/>
          <w:b/>
          <w:bCs/>
          <w:i/>
          <w:sz w:val="21"/>
          <w:szCs w:val="21"/>
        </w:rPr>
      </w:pPr>
    </w:p>
    <w:p w14:paraId="4CF01E79" w14:textId="5AA7E4E2" w:rsidR="003A13E4" w:rsidRPr="0010211B" w:rsidRDefault="003A13E4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Thời gian triển khai: </w:t>
      </w:r>
      <w:r w:rsidR="00DA7D49" w:rsidRPr="0010211B">
        <w:rPr>
          <w:rFonts w:ascii="Arial" w:hAnsi="Arial" w:cs="Arial"/>
          <w:b/>
          <w:sz w:val="21"/>
          <w:szCs w:val="21"/>
        </w:rPr>
        <w:t xml:space="preserve">Học kỳ: </w:t>
      </w:r>
      <w:r w:rsidR="00E32D1F">
        <w:rPr>
          <w:rFonts w:ascii="Arial" w:hAnsi="Arial" w:cs="Arial"/>
          <w:b/>
          <w:sz w:val="21"/>
          <w:szCs w:val="21"/>
        </w:rPr>
        <w:t>Fall</w:t>
      </w:r>
      <w:r w:rsidR="00135C99">
        <w:rPr>
          <w:rFonts w:ascii="Arial" w:hAnsi="Arial" w:cs="Arial"/>
          <w:b/>
          <w:sz w:val="21"/>
          <w:szCs w:val="21"/>
        </w:rPr>
        <w:t xml:space="preserve"> 202</w:t>
      </w:r>
      <w:r w:rsidR="00CF5E96">
        <w:rPr>
          <w:rFonts w:ascii="Arial" w:hAnsi="Arial" w:cs="Arial"/>
          <w:b/>
          <w:sz w:val="21"/>
          <w:szCs w:val="21"/>
        </w:rPr>
        <w:t>4</w:t>
      </w:r>
      <w:r w:rsidR="00F432FE">
        <w:rPr>
          <w:rFonts w:ascii="Arial" w:hAnsi="Arial" w:cs="Arial"/>
          <w:b/>
          <w:sz w:val="21"/>
          <w:szCs w:val="21"/>
        </w:rPr>
        <w:t xml:space="preserve"> </w:t>
      </w:r>
      <w:r w:rsidR="00155788" w:rsidRPr="0010211B">
        <w:rPr>
          <w:rFonts w:ascii="Arial" w:hAnsi="Arial" w:cs="Arial"/>
          <w:b/>
          <w:sz w:val="21"/>
          <w:szCs w:val="21"/>
        </w:rPr>
        <w:t xml:space="preserve">từ </w:t>
      </w:r>
      <w:bookmarkStart w:id="0" w:name="_Hlk133398147"/>
      <w:r w:rsidR="00562232">
        <w:rPr>
          <w:rFonts w:ascii="Arial" w:hAnsi="Arial" w:cs="Arial"/>
          <w:b/>
          <w:sz w:val="21"/>
          <w:szCs w:val="21"/>
        </w:rPr>
        <w:t>0</w:t>
      </w:r>
      <w:r w:rsidR="00E32D1F">
        <w:rPr>
          <w:rFonts w:ascii="Arial" w:hAnsi="Arial" w:cs="Arial"/>
          <w:b/>
          <w:sz w:val="21"/>
          <w:szCs w:val="21"/>
        </w:rPr>
        <w:t>4</w:t>
      </w:r>
      <w:r w:rsidR="00562232">
        <w:rPr>
          <w:rFonts w:ascii="Arial" w:hAnsi="Arial" w:cs="Arial"/>
          <w:b/>
          <w:sz w:val="21"/>
          <w:szCs w:val="21"/>
        </w:rPr>
        <w:t>/0</w:t>
      </w:r>
      <w:r w:rsidR="00E32D1F">
        <w:rPr>
          <w:rFonts w:ascii="Arial" w:hAnsi="Arial" w:cs="Arial"/>
          <w:b/>
          <w:sz w:val="21"/>
          <w:szCs w:val="21"/>
        </w:rPr>
        <w:t>9</w:t>
      </w:r>
      <w:r w:rsidR="00562232">
        <w:rPr>
          <w:rFonts w:ascii="Arial" w:hAnsi="Arial" w:cs="Arial"/>
          <w:b/>
          <w:sz w:val="21"/>
          <w:szCs w:val="21"/>
        </w:rPr>
        <w:t>/202</w:t>
      </w:r>
      <w:r w:rsidR="00CF5E96">
        <w:rPr>
          <w:rFonts w:ascii="Arial" w:hAnsi="Arial" w:cs="Arial"/>
          <w:b/>
          <w:sz w:val="21"/>
          <w:szCs w:val="21"/>
        </w:rPr>
        <w:t>4</w:t>
      </w:r>
      <w:r w:rsidR="00562232">
        <w:rPr>
          <w:rFonts w:ascii="Arial" w:hAnsi="Arial" w:cs="Arial"/>
          <w:b/>
          <w:sz w:val="21"/>
          <w:szCs w:val="21"/>
        </w:rPr>
        <w:t xml:space="preserve"> đến </w:t>
      </w:r>
      <w:r w:rsidR="009104EC">
        <w:rPr>
          <w:rFonts w:ascii="Arial" w:hAnsi="Arial" w:cs="Arial"/>
          <w:b/>
          <w:sz w:val="21"/>
          <w:szCs w:val="21"/>
        </w:rPr>
        <w:t>1</w:t>
      </w:r>
      <w:r w:rsidR="00E32D1F">
        <w:rPr>
          <w:rFonts w:ascii="Arial" w:hAnsi="Arial" w:cs="Arial"/>
          <w:b/>
          <w:sz w:val="21"/>
          <w:szCs w:val="21"/>
        </w:rPr>
        <w:t>8</w:t>
      </w:r>
      <w:r w:rsidR="00562232">
        <w:rPr>
          <w:rFonts w:ascii="Arial" w:hAnsi="Arial" w:cs="Arial"/>
          <w:b/>
          <w:sz w:val="21"/>
          <w:szCs w:val="21"/>
        </w:rPr>
        <w:t>/</w:t>
      </w:r>
      <w:r w:rsidR="00E32D1F">
        <w:rPr>
          <w:rFonts w:ascii="Arial" w:hAnsi="Arial" w:cs="Arial"/>
          <w:b/>
          <w:sz w:val="21"/>
          <w:szCs w:val="21"/>
        </w:rPr>
        <w:t>11</w:t>
      </w:r>
      <w:r w:rsidR="00562232">
        <w:rPr>
          <w:rFonts w:ascii="Arial" w:hAnsi="Arial" w:cs="Arial"/>
          <w:b/>
          <w:sz w:val="21"/>
          <w:szCs w:val="21"/>
        </w:rPr>
        <w:t>/202</w:t>
      </w:r>
      <w:bookmarkEnd w:id="0"/>
      <w:r w:rsidR="00CF5E96">
        <w:rPr>
          <w:rFonts w:ascii="Arial" w:hAnsi="Arial" w:cs="Arial"/>
          <w:b/>
          <w:sz w:val="21"/>
          <w:szCs w:val="21"/>
        </w:rPr>
        <w:t>4</w:t>
      </w:r>
    </w:p>
    <w:p w14:paraId="32CDDD27" w14:textId="77777777" w:rsidR="00095522" w:rsidRPr="0010211B" w:rsidRDefault="00095522" w:rsidP="0010211B">
      <w:pPr>
        <w:ind w:left="284" w:firstLine="113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Duration: Semester ……</w:t>
      </w:r>
      <w:r w:rsidR="0010211B">
        <w:rPr>
          <w:rFonts w:ascii="Arial" w:hAnsi="Arial" w:cs="Arial"/>
          <w:i/>
          <w:sz w:val="21"/>
          <w:szCs w:val="21"/>
        </w:rPr>
        <w:t>…from………</w:t>
      </w:r>
      <w:r w:rsidR="00155788" w:rsidRPr="0010211B">
        <w:rPr>
          <w:rFonts w:ascii="Arial" w:hAnsi="Arial" w:cs="Arial"/>
          <w:i/>
          <w:sz w:val="21"/>
          <w:szCs w:val="21"/>
        </w:rPr>
        <w:t>to…</w:t>
      </w:r>
      <w:r w:rsidR="0010211B">
        <w:rPr>
          <w:rFonts w:ascii="Arial" w:hAnsi="Arial" w:cs="Arial"/>
          <w:i/>
          <w:sz w:val="21"/>
          <w:szCs w:val="21"/>
        </w:rPr>
        <w:t>…</w:t>
      </w:r>
    </w:p>
    <w:p w14:paraId="1EA9E8CD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7754CCD2" w14:textId="2E5AD8BC" w:rsidR="00947C41" w:rsidRPr="0010211B" w:rsidRDefault="00947C41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Số lớp triển khai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Pr="0010211B">
        <w:rPr>
          <w:rFonts w:ascii="Arial" w:hAnsi="Arial" w:cs="Arial"/>
          <w:i/>
          <w:sz w:val="21"/>
          <w:szCs w:val="21"/>
        </w:rPr>
        <w:t>Number of classes</w:t>
      </w:r>
      <w:r w:rsidR="00135C99">
        <w:rPr>
          <w:rFonts w:ascii="Arial" w:hAnsi="Arial" w:cs="Arial"/>
          <w:i/>
          <w:sz w:val="21"/>
          <w:szCs w:val="21"/>
        </w:rPr>
        <w:t xml:space="preserve"> : </w:t>
      </w:r>
      <w:r w:rsidR="000712EB">
        <w:rPr>
          <w:rFonts w:ascii="Arial" w:hAnsi="Arial" w:cs="Arial"/>
          <w:i/>
          <w:sz w:val="21"/>
          <w:szCs w:val="21"/>
        </w:rPr>
        <w:t>02</w:t>
      </w:r>
    </w:p>
    <w:p w14:paraId="0B429804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14CE9185" w14:textId="77777777" w:rsidR="00B16FBB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Đề cương </w:t>
      </w:r>
      <w:r w:rsidR="007A0124" w:rsidRPr="0010211B">
        <w:rPr>
          <w:rFonts w:ascii="Arial" w:hAnsi="Arial" w:cs="Arial"/>
          <w:b/>
          <w:sz w:val="21"/>
          <w:szCs w:val="21"/>
        </w:rPr>
        <w:t>triển khai</w:t>
      </w:r>
      <w:r w:rsidRPr="0010211B">
        <w:rPr>
          <w:rFonts w:ascii="Arial" w:hAnsi="Arial" w:cs="Arial"/>
          <w:b/>
          <w:sz w:val="21"/>
          <w:szCs w:val="21"/>
        </w:rPr>
        <w:t xml:space="preserve">: </w:t>
      </w:r>
      <w:r w:rsidRPr="0010211B">
        <w:rPr>
          <w:rFonts w:ascii="Arial" w:hAnsi="Arial" w:cs="Arial"/>
          <w:color w:val="C00000"/>
          <w:sz w:val="21"/>
          <w:szCs w:val="21"/>
        </w:rPr>
        <w:t xml:space="preserve">&lt;nêu tên, link syllabus triển khai trên </w:t>
      </w:r>
      <w:r w:rsidR="000F5261">
        <w:rPr>
          <w:rFonts w:ascii="Arial" w:hAnsi="Arial" w:cs="Arial"/>
          <w:color w:val="C00000"/>
          <w:sz w:val="21"/>
          <w:szCs w:val="21"/>
        </w:rPr>
        <w:t>L</w:t>
      </w:r>
      <w:r w:rsidRPr="0010211B">
        <w:rPr>
          <w:rFonts w:ascii="Arial" w:hAnsi="Arial" w:cs="Arial"/>
          <w:color w:val="C00000"/>
          <w:sz w:val="21"/>
          <w:szCs w:val="21"/>
        </w:rPr>
        <w:t>MS&gt;</w:t>
      </w:r>
    </w:p>
    <w:p w14:paraId="53B15A68" w14:textId="77777777" w:rsidR="00A0064C" w:rsidRPr="0010211B" w:rsidRDefault="00095522" w:rsidP="0032734A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Implement in accordance with Syllabus: </w:t>
      </w:r>
      <w:r w:rsidR="0010211B">
        <w:rPr>
          <w:rFonts w:ascii="Arial" w:hAnsi="Arial" w:cs="Arial"/>
          <w:i/>
          <w:color w:val="C00000"/>
          <w:sz w:val="21"/>
          <w:szCs w:val="21"/>
        </w:rPr>
        <w:t>&lt;name of s</w:t>
      </w:r>
      <w:r w:rsidRPr="0010211B">
        <w:rPr>
          <w:rFonts w:ascii="Arial" w:hAnsi="Arial" w:cs="Arial"/>
          <w:i/>
          <w:color w:val="C00000"/>
          <w:sz w:val="21"/>
          <w:szCs w:val="21"/>
        </w:rPr>
        <w:t xml:space="preserve">yllabus and link to </w:t>
      </w:r>
      <w:r w:rsidR="000F5261">
        <w:rPr>
          <w:rFonts w:ascii="Arial" w:hAnsi="Arial" w:cs="Arial"/>
          <w:i/>
          <w:color w:val="C00000"/>
          <w:sz w:val="21"/>
          <w:szCs w:val="21"/>
        </w:rPr>
        <w:t>L</w:t>
      </w:r>
      <w:r w:rsidRPr="0010211B">
        <w:rPr>
          <w:rFonts w:ascii="Arial" w:hAnsi="Arial" w:cs="Arial"/>
          <w:i/>
          <w:color w:val="C00000"/>
          <w:sz w:val="21"/>
          <w:szCs w:val="21"/>
        </w:rPr>
        <w:t>MS&gt;</w:t>
      </w:r>
    </w:p>
    <w:p w14:paraId="55E61F5F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784E664F" w14:textId="77777777" w:rsidR="0077420C" w:rsidRPr="0010211B" w:rsidRDefault="0077420C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Danh sách Giảng viên </w:t>
      </w:r>
      <w:r w:rsidR="005E07E5" w:rsidRPr="0010211B">
        <w:rPr>
          <w:rFonts w:ascii="Arial" w:hAnsi="Arial" w:cs="Arial"/>
          <w:b/>
          <w:sz w:val="21"/>
          <w:szCs w:val="21"/>
        </w:rPr>
        <w:t>triển khai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học phần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 List of Classes and Lecturers: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624"/>
        <w:gridCol w:w="3685"/>
      </w:tblGrid>
      <w:tr w:rsidR="00A0064C" w:rsidRPr="0010211B" w14:paraId="64BD8F8D" w14:textId="77777777" w:rsidTr="00BD6EC6">
        <w:tc>
          <w:tcPr>
            <w:tcW w:w="624" w:type="dxa"/>
            <w:shd w:val="clear" w:color="auto" w:fill="F2F2F2"/>
          </w:tcPr>
          <w:p w14:paraId="72B7ECFE" w14:textId="77777777" w:rsidR="00A0064C" w:rsidRPr="0010211B" w:rsidRDefault="00341A7A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150BB5B3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7D465D61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0F794BC6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 w14:paraId="3B5CB662" w14:textId="77777777" w:rsidR="00A0064C" w:rsidRPr="0010211B" w:rsidRDefault="00E9302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S</w:t>
            </w:r>
            <w:r w:rsidR="00341A7A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6ECDA411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621C118A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69D9D497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</w:tr>
      <w:tr w:rsidR="00D67FAC" w:rsidRPr="0010211B" w14:paraId="3AB1C5BE" w14:textId="77777777" w:rsidTr="00A430E6">
        <w:tc>
          <w:tcPr>
            <w:tcW w:w="624" w:type="dxa"/>
            <w:shd w:val="clear" w:color="auto" w:fill="auto"/>
          </w:tcPr>
          <w:p w14:paraId="5739073D" w14:textId="77777777" w:rsidR="00D67FAC" w:rsidRPr="0010211B" w:rsidRDefault="00D67FAC" w:rsidP="00D67FAC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1D78208" w14:textId="245B9AE5" w:rsidR="00D67FAC" w:rsidRDefault="00562232" w:rsidP="00D67FAC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HoaiNTT40</w:t>
            </w:r>
          </w:p>
        </w:tc>
        <w:tc>
          <w:tcPr>
            <w:tcW w:w="624" w:type="dxa"/>
            <w:shd w:val="clear" w:color="auto" w:fill="auto"/>
          </w:tcPr>
          <w:p w14:paraId="03A442B4" w14:textId="77777777" w:rsidR="00D67FAC" w:rsidRPr="0010211B" w:rsidRDefault="00D67FAC" w:rsidP="00D67FAC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3685" w:type="dxa"/>
            <w:shd w:val="clear" w:color="auto" w:fill="auto"/>
          </w:tcPr>
          <w:p w14:paraId="4F9FA60B" w14:textId="77777777" w:rsidR="00D67FAC" w:rsidRPr="0010211B" w:rsidRDefault="00D67FAC" w:rsidP="00D67FAC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79707239" w14:textId="77777777" w:rsidTr="00A430E6">
        <w:tc>
          <w:tcPr>
            <w:tcW w:w="624" w:type="dxa"/>
            <w:shd w:val="clear" w:color="auto" w:fill="auto"/>
          </w:tcPr>
          <w:p w14:paraId="50FBEA61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B5B7BB4" w14:textId="77777777" w:rsidR="00645E17" w:rsidRDefault="00645E17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2FA59AE2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 w14:paraId="7F33988E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6DE74BF6" w14:textId="77777777" w:rsidTr="00A430E6">
        <w:tc>
          <w:tcPr>
            <w:tcW w:w="624" w:type="dxa"/>
            <w:shd w:val="clear" w:color="auto" w:fill="auto"/>
          </w:tcPr>
          <w:p w14:paraId="69DAF19C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F73E616" w14:textId="77777777" w:rsidR="00645E17" w:rsidRDefault="00645E17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6C4E897F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 w14:paraId="1BFDAD1F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D5A0411" w14:textId="77777777" w:rsidR="00E9302C" w:rsidRPr="0010211B" w:rsidRDefault="00E9302C" w:rsidP="0010211B">
      <w:pPr>
        <w:ind w:left="284" w:hanging="284"/>
        <w:rPr>
          <w:rFonts w:ascii="Arial" w:hAnsi="Arial" w:cs="Arial"/>
          <w:b/>
          <w:sz w:val="21"/>
          <w:szCs w:val="21"/>
        </w:rPr>
      </w:pPr>
    </w:p>
    <w:p w14:paraId="615AE900" w14:textId="77777777" w:rsidR="00035FD6" w:rsidRPr="0010211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D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anh sách </w:t>
      </w:r>
      <w:r w:rsidR="006D6E73" w:rsidRPr="0010211B">
        <w:rPr>
          <w:rFonts w:ascii="Arial" w:hAnsi="Arial" w:cs="Arial"/>
          <w:b/>
          <w:sz w:val="21"/>
          <w:szCs w:val="21"/>
        </w:rPr>
        <w:t>giảng viên hỗ trợ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b/>
          <w:sz w:val="21"/>
          <w:szCs w:val="21"/>
        </w:rPr>
        <w:t xml:space="preserve">trợ giảng, </w:t>
      </w:r>
      <w:r w:rsidR="005D303B" w:rsidRPr="0010211B">
        <w:rPr>
          <w:rFonts w:ascii="Arial" w:hAnsi="Arial" w:cs="Arial"/>
          <w:b/>
          <w:sz w:val="21"/>
          <w:szCs w:val="21"/>
        </w:rPr>
        <w:t>khách mời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(nếu có)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</w:p>
    <w:p w14:paraId="77A98342" w14:textId="77777777" w:rsidR="006D6E73" w:rsidRPr="0010211B" w:rsidRDefault="00524DFC" w:rsidP="0010211B">
      <w:pPr>
        <w:ind w:left="284" w:hanging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</w:t>
      </w:r>
      <w:r w:rsidR="00693DDB" w:rsidRPr="0010211B">
        <w:rPr>
          <w:rFonts w:ascii="Arial" w:hAnsi="Arial" w:cs="Arial"/>
          <w:i/>
          <w:sz w:val="21"/>
          <w:szCs w:val="21"/>
        </w:rPr>
        <w:t>S</w:t>
      </w:r>
      <w:r w:rsidR="00716930" w:rsidRPr="0010211B">
        <w:rPr>
          <w:rFonts w:ascii="Arial" w:hAnsi="Arial" w:cs="Arial"/>
          <w:i/>
          <w:sz w:val="21"/>
          <w:szCs w:val="21"/>
        </w:rPr>
        <w:t>upporting Lecturers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i/>
          <w:sz w:val="21"/>
          <w:szCs w:val="21"/>
        </w:rPr>
        <w:t xml:space="preserve">assistants, </w:t>
      </w:r>
      <w:r w:rsidR="005D303B" w:rsidRPr="0010211B">
        <w:rPr>
          <w:rFonts w:ascii="Arial" w:hAnsi="Arial" w:cs="Arial"/>
          <w:i/>
          <w:sz w:val="21"/>
          <w:szCs w:val="21"/>
        </w:rPr>
        <w:t>guest speakers</w:t>
      </w:r>
      <w:r w:rsidR="00716930" w:rsidRPr="0010211B">
        <w:rPr>
          <w:rFonts w:ascii="Arial" w:hAnsi="Arial" w:cs="Arial"/>
          <w:i/>
          <w:sz w:val="21"/>
          <w:szCs w:val="21"/>
        </w:rPr>
        <w:t xml:space="preserve"> (if any)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B04034" w:rsidRPr="0010211B" w14:paraId="21FE8158" w14:textId="77777777" w:rsidTr="00BD6EC6">
        <w:tc>
          <w:tcPr>
            <w:tcW w:w="624" w:type="dxa"/>
            <w:shd w:val="clear" w:color="auto" w:fill="F2F2F2"/>
            <w:vAlign w:val="center"/>
          </w:tcPr>
          <w:p w14:paraId="3D1D6826" w14:textId="77777777" w:rsidR="00693DDB" w:rsidRDefault="005E07E5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</w:t>
            </w:r>
            <w:r w:rsidR="00341A7A" w:rsidRPr="00BE3110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2C31464F" w14:textId="77777777" w:rsidR="00A77B92" w:rsidRPr="00BE3110" w:rsidRDefault="00A77B92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96309A1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677569E2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E6C01CF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Vai trò</w:t>
            </w:r>
          </w:p>
          <w:p w14:paraId="308E1B98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Role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6C5754D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Nội dung</w:t>
            </w:r>
          </w:p>
          <w:p w14:paraId="7031F811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Content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48068FFF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3ECF1229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8F897A5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63DE6C3B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66EB04B9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61211F9F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4EC6FE9D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43229D6F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693DDB" w:rsidRPr="0010211B" w14:paraId="108A4198" w14:textId="77777777" w:rsidTr="003A4B5D">
        <w:tc>
          <w:tcPr>
            <w:tcW w:w="624" w:type="dxa"/>
            <w:shd w:val="clear" w:color="auto" w:fill="auto"/>
          </w:tcPr>
          <w:p w14:paraId="3BB4D487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34A046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998AB1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0E8042C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7FF4C0A8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B8FE178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09C99CED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1695EBF8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693DDB" w:rsidRPr="0010211B" w14:paraId="41E11BD1" w14:textId="77777777" w:rsidTr="003A4B5D">
        <w:tc>
          <w:tcPr>
            <w:tcW w:w="624" w:type="dxa"/>
            <w:shd w:val="clear" w:color="auto" w:fill="auto"/>
          </w:tcPr>
          <w:p w14:paraId="2303160C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8719C2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9817809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6E6DD9F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61D0C2E6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0D1DCD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E12753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152830B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73F50421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19AC52B6" w14:textId="77777777" w:rsidR="00693DD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Các hoạt động phát sinh</w:t>
      </w:r>
      <w:r w:rsidR="00A0064C" w:rsidRPr="0010211B">
        <w:rPr>
          <w:rFonts w:ascii="Arial" w:hAnsi="Arial" w:cs="Arial"/>
          <w:b/>
          <w:sz w:val="21"/>
          <w:szCs w:val="21"/>
        </w:rPr>
        <w:t>:</w:t>
      </w:r>
      <w:r w:rsidR="005E07E5" w:rsidRPr="0010211B">
        <w:rPr>
          <w:rFonts w:ascii="Arial" w:hAnsi="Arial" w:cs="Arial"/>
          <w:b/>
          <w:sz w:val="21"/>
          <w:szCs w:val="21"/>
        </w:rPr>
        <w:t xml:space="preserve"> 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Addtional </w:t>
      </w:r>
      <w:r w:rsidR="00F10F7F" w:rsidRPr="0010211B">
        <w:rPr>
          <w:rFonts w:ascii="Arial" w:hAnsi="Arial" w:cs="Arial"/>
          <w:i/>
          <w:sz w:val="21"/>
          <w:szCs w:val="21"/>
        </w:rPr>
        <w:t>Activities</w:t>
      </w:r>
      <w:r w:rsidR="005E07E5" w:rsidRPr="0010211B">
        <w:rPr>
          <w:rFonts w:ascii="Arial" w:hAnsi="Arial" w:cs="Arial"/>
          <w:i/>
          <w:sz w:val="21"/>
          <w:szCs w:val="21"/>
        </w:rPr>
        <w:t>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3A4B5D" w:rsidRPr="00BE3110" w14:paraId="5CEE538C" w14:textId="77777777" w:rsidTr="00BD6EC6">
        <w:tc>
          <w:tcPr>
            <w:tcW w:w="624" w:type="dxa"/>
            <w:shd w:val="clear" w:color="auto" w:fill="F2F2F2"/>
            <w:vAlign w:val="center"/>
          </w:tcPr>
          <w:p w14:paraId="02EDD92D" w14:textId="77777777" w:rsidR="003A4B5D" w:rsidRDefault="003A4B5D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79B14AA4" w14:textId="77777777" w:rsidR="00A77B92" w:rsidRPr="00BE3110" w:rsidRDefault="00A77B92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18977BC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31C31EF8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2587E85C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Mục tiêu</w:t>
            </w:r>
          </w:p>
          <w:p w14:paraId="69E9EA36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4DCAFCD2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7F51F102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597C91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2B098E62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28A80D16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520AC368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01F7526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08205F22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3A4B5D" w:rsidRPr="0010211B" w14:paraId="3EB21A81" w14:textId="77777777" w:rsidTr="00BD6EC6">
        <w:tc>
          <w:tcPr>
            <w:tcW w:w="624" w:type="dxa"/>
            <w:shd w:val="clear" w:color="auto" w:fill="auto"/>
          </w:tcPr>
          <w:p w14:paraId="3E081B89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81520B9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D953DC3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16F328A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41F2A3A9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47D67D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A051D43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14066BD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3A4B5D" w:rsidRPr="0010211B" w14:paraId="31C2D62D" w14:textId="77777777" w:rsidTr="00BD6EC6">
        <w:tc>
          <w:tcPr>
            <w:tcW w:w="624" w:type="dxa"/>
            <w:shd w:val="clear" w:color="auto" w:fill="auto"/>
          </w:tcPr>
          <w:p w14:paraId="51AFA96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B025C0F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492998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71856A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4BC0847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3A63CCB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0B770BBF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710A4340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1A9F53CB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6D5E453F" w14:textId="77777777" w:rsidR="00716930" w:rsidRPr="0010211B" w:rsidRDefault="006D6E73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Tài liệu tham khảo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 bổ sung</w:t>
      </w:r>
      <w:r w:rsidR="00E9302C" w:rsidRPr="0010211B">
        <w:rPr>
          <w:rFonts w:ascii="Arial" w:hAnsi="Arial" w:cs="Arial"/>
          <w:b/>
          <w:sz w:val="21"/>
          <w:szCs w:val="21"/>
        </w:rPr>
        <w:t>/</w:t>
      </w:r>
      <w:r w:rsidR="00F10F7F" w:rsidRPr="0010211B">
        <w:rPr>
          <w:rFonts w:ascii="Arial" w:hAnsi="Arial" w:cs="Arial"/>
          <w:bCs/>
          <w:i/>
          <w:sz w:val="21"/>
          <w:szCs w:val="21"/>
        </w:rPr>
        <w:t>Additional</w:t>
      </w:r>
      <w:r w:rsidR="005D303B" w:rsidRPr="0010211B">
        <w:rPr>
          <w:rFonts w:ascii="Arial" w:hAnsi="Arial" w:cs="Arial"/>
          <w:bCs/>
          <w:i/>
          <w:sz w:val="21"/>
          <w:szCs w:val="21"/>
        </w:rPr>
        <w:t xml:space="preserve"> </w:t>
      </w:r>
      <w:r w:rsidR="00716930" w:rsidRPr="0010211B">
        <w:rPr>
          <w:rFonts w:ascii="Arial" w:hAnsi="Arial" w:cs="Arial"/>
          <w:bCs/>
          <w:i/>
          <w:sz w:val="21"/>
          <w:szCs w:val="21"/>
        </w:rPr>
        <w:t>References:</w:t>
      </w:r>
    </w:p>
    <w:p w14:paraId="54936C0F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36A56420" w14:textId="77777777" w:rsidR="005045CC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Môi trường, công cụ triển khai </w:t>
      </w:r>
      <w:r w:rsidR="000A4677" w:rsidRPr="0010211B">
        <w:rPr>
          <w:rFonts w:ascii="Arial" w:hAnsi="Arial" w:cs="Arial"/>
          <w:b/>
          <w:sz w:val="21"/>
          <w:szCs w:val="21"/>
        </w:rPr>
        <w:t>bổ sung</w:t>
      </w:r>
      <w:r w:rsidR="00E9302C" w:rsidRPr="0010211B">
        <w:rPr>
          <w:rFonts w:ascii="Arial" w:hAnsi="Arial" w:cs="Arial"/>
          <w:b/>
          <w:sz w:val="21"/>
          <w:szCs w:val="21"/>
        </w:rPr>
        <w:t xml:space="preserve">/ 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Update </w:t>
      </w:r>
      <w:r w:rsidR="005045CC" w:rsidRPr="0010211B">
        <w:rPr>
          <w:rFonts w:ascii="Arial" w:hAnsi="Arial" w:cs="Arial"/>
          <w:i/>
          <w:sz w:val="21"/>
          <w:szCs w:val="21"/>
        </w:rPr>
        <w:t>Environments and Tools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 (if any)</w:t>
      </w:r>
      <w:r w:rsidR="005045CC" w:rsidRPr="0010211B">
        <w:rPr>
          <w:rFonts w:ascii="Arial" w:hAnsi="Arial" w:cs="Arial"/>
          <w:i/>
          <w:sz w:val="21"/>
          <w:szCs w:val="21"/>
        </w:rPr>
        <w:t>:</w:t>
      </w:r>
    </w:p>
    <w:p w14:paraId="01FEEFF4" w14:textId="77777777" w:rsidR="00B16FBB" w:rsidRPr="0010211B" w:rsidRDefault="00B16FB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>Thực hiện giảng dạy hoặc sử dụng trên những website nào</w:t>
      </w:r>
      <w:r w:rsidR="003C237B">
        <w:rPr>
          <w:rFonts w:ascii="Arial" w:hAnsi="Arial" w:cs="Arial"/>
          <w:sz w:val="21"/>
          <w:szCs w:val="21"/>
        </w:rPr>
        <w:t>:</w:t>
      </w:r>
    </w:p>
    <w:p w14:paraId="2C480C54" w14:textId="77777777" w:rsidR="005045CC" w:rsidRPr="0010211B" w:rsidRDefault="00AF28A0" w:rsidP="00696D2E">
      <w:pPr>
        <w:ind w:left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Websites for Teaching or U</w:t>
      </w:r>
      <w:r w:rsidR="00331396" w:rsidRPr="0010211B">
        <w:rPr>
          <w:rFonts w:ascii="Arial" w:hAnsi="Arial" w:cs="Arial"/>
          <w:i/>
          <w:sz w:val="21"/>
          <w:szCs w:val="21"/>
        </w:rPr>
        <w:t>sing:</w:t>
      </w:r>
    </w:p>
    <w:p w14:paraId="630DBE32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2146602E" w14:textId="77777777" w:rsidR="00B16FBB" w:rsidRPr="0010211B" w:rsidRDefault="007A0124" w:rsidP="0010211B">
      <w:pPr>
        <w:numPr>
          <w:ilvl w:val="0"/>
          <w:numId w:val="8"/>
        </w:numPr>
        <w:ind w:left="284" w:hanging="284"/>
        <w:rPr>
          <w:rFonts w:ascii="Arial" w:hAnsi="Arial" w:cs="Arial"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Yêu cầu về </w:t>
      </w:r>
      <w:r w:rsidR="00B16FBB" w:rsidRPr="0010211B">
        <w:rPr>
          <w:rFonts w:ascii="Arial" w:hAnsi="Arial" w:cs="Arial"/>
          <w:sz w:val="21"/>
          <w:szCs w:val="21"/>
        </w:rPr>
        <w:t>công cụ</w:t>
      </w:r>
      <w:r w:rsidRPr="0010211B">
        <w:rPr>
          <w:rFonts w:ascii="Arial" w:hAnsi="Arial" w:cs="Arial"/>
          <w:sz w:val="21"/>
          <w:szCs w:val="21"/>
        </w:rPr>
        <w:t xml:space="preserve">, kỹ thuật đặc thù </w:t>
      </w:r>
      <w:r w:rsidR="00B16FBB" w:rsidRPr="0010211B">
        <w:rPr>
          <w:rFonts w:ascii="Arial" w:hAnsi="Arial" w:cs="Arial"/>
          <w:sz w:val="21"/>
          <w:szCs w:val="21"/>
        </w:rPr>
        <w:t xml:space="preserve">gì </w:t>
      </w:r>
      <w:r w:rsidR="00B16FBB" w:rsidRPr="0010211B">
        <w:rPr>
          <w:rFonts w:ascii="Arial" w:hAnsi="Arial" w:cs="Arial"/>
          <w:i/>
          <w:sz w:val="21"/>
          <w:szCs w:val="21"/>
        </w:rPr>
        <w:t>(cái gì, ở đâu, như thế nào…)</w:t>
      </w:r>
    </w:p>
    <w:p w14:paraId="23E47A49" w14:textId="77777777" w:rsidR="00FC34E5" w:rsidRPr="0010211B" w:rsidRDefault="007A0124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Specific </w:t>
      </w:r>
      <w:r w:rsidR="00331396" w:rsidRPr="0010211B">
        <w:rPr>
          <w:rFonts w:ascii="Arial" w:hAnsi="Arial" w:cs="Arial"/>
          <w:i/>
          <w:sz w:val="21"/>
          <w:szCs w:val="21"/>
        </w:rPr>
        <w:t>Tools</w:t>
      </w:r>
      <w:r w:rsidR="00AF28A0">
        <w:rPr>
          <w:rFonts w:ascii="Arial" w:hAnsi="Arial" w:cs="Arial"/>
          <w:i/>
          <w:sz w:val="21"/>
          <w:szCs w:val="21"/>
        </w:rPr>
        <w:t xml:space="preserve"> and technical required</w:t>
      </w:r>
      <w:r w:rsidRPr="0010211B">
        <w:rPr>
          <w:rFonts w:ascii="Arial" w:hAnsi="Arial" w:cs="Arial"/>
          <w:i/>
          <w:sz w:val="21"/>
          <w:szCs w:val="21"/>
        </w:rPr>
        <w:t xml:space="preserve"> </w:t>
      </w:r>
      <w:r w:rsidR="00331396" w:rsidRPr="0010211B">
        <w:rPr>
          <w:rFonts w:ascii="Arial" w:hAnsi="Arial" w:cs="Arial"/>
          <w:i/>
          <w:sz w:val="21"/>
          <w:szCs w:val="21"/>
        </w:rPr>
        <w:t>(What? Where? How?, etc.)</w:t>
      </w:r>
    </w:p>
    <w:p w14:paraId="0F34177E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5C75EF80" w14:textId="77777777" w:rsidR="00B16FBB" w:rsidRPr="0010211B" w:rsidRDefault="005D303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Kênh </w:t>
      </w:r>
      <w:r w:rsidR="003C237B">
        <w:rPr>
          <w:rFonts w:ascii="Arial" w:hAnsi="Arial" w:cs="Arial"/>
          <w:sz w:val="21"/>
          <w:szCs w:val="21"/>
        </w:rPr>
        <w:t>t</w:t>
      </w:r>
      <w:r w:rsidR="004276B1">
        <w:rPr>
          <w:rFonts w:ascii="Arial" w:hAnsi="Arial" w:cs="Arial"/>
          <w:sz w:val="21"/>
          <w:szCs w:val="21"/>
        </w:rPr>
        <w:t>rao đổi thông tin giữa thầ</w:t>
      </w:r>
      <w:r w:rsidR="00B16FBB" w:rsidRPr="0010211B">
        <w:rPr>
          <w:rFonts w:ascii="Arial" w:hAnsi="Arial" w:cs="Arial"/>
          <w:sz w:val="21"/>
          <w:szCs w:val="21"/>
        </w:rPr>
        <w:t xml:space="preserve">y và trò </w:t>
      </w:r>
      <w:r w:rsidR="00B16FBB" w:rsidRPr="0010211B">
        <w:rPr>
          <w:rFonts w:ascii="Arial" w:hAnsi="Arial" w:cs="Arial"/>
          <w:i/>
          <w:sz w:val="21"/>
          <w:szCs w:val="21"/>
        </w:rPr>
        <w:t>(kể cả việc nộp bài, cho điểm, nhận xét…)</w:t>
      </w:r>
    </w:p>
    <w:p w14:paraId="3371DA37" w14:textId="77777777" w:rsidR="00D97FF5" w:rsidRDefault="005D303B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Communication channels </w:t>
      </w:r>
      <w:r w:rsidR="00331396" w:rsidRPr="0010211B">
        <w:rPr>
          <w:rFonts w:ascii="Arial" w:hAnsi="Arial" w:cs="Arial"/>
          <w:i/>
          <w:sz w:val="21"/>
          <w:szCs w:val="21"/>
        </w:rPr>
        <w:t>among lecturers and students (includi</w:t>
      </w:r>
      <w:r w:rsidR="004276B1">
        <w:rPr>
          <w:rFonts w:ascii="Arial" w:hAnsi="Arial" w:cs="Arial"/>
          <w:i/>
          <w:sz w:val="21"/>
          <w:szCs w:val="21"/>
        </w:rPr>
        <w:t>ng submitting assignments, marking</w:t>
      </w:r>
      <w:r w:rsidR="00331396" w:rsidRPr="0010211B">
        <w:rPr>
          <w:rFonts w:ascii="Arial" w:hAnsi="Arial" w:cs="Arial"/>
          <w:i/>
          <w:sz w:val="21"/>
          <w:szCs w:val="21"/>
        </w:rPr>
        <w:t>, and giving comment)</w:t>
      </w:r>
    </w:p>
    <w:p w14:paraId="7D8C14E7" w14:textId="4C707674" w:rsidR="00E32D1F" w:rsidRDefault="00E32D1F" w:rsidP="00696D2E">
      <w:pPr>
        <w:ind w:left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Edunext, LMS, Zalo, Email</w:t>
      </w:r>
    </w:p>
    <w:p w14:paraId="31CD4C38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</w:p>
    <w:p w14:paraId="2BF1CAD3" w14:textId="1610DC25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  <w:r w:rsidRPr="00D516FE">
        <w:rPr>
          <w:rFonts w:ascii="Arial" w:hAnsi="Arial" w:cs="Arial"/>
          <w:b/>
          <w:i/>
          <w:sz w:val="21"/>
          <w:szCs w:val="21"/>
        </w:rPr>
        <w:t>10.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D516FE">
        <w:rPr>
          <w:rFonts w:ascii="Arial" w:hAnsi="Arial" w:cs="Arial"/>
          <w:b/>
          <w:i/>
          <w:sz w:val="21"/>
          <w:szCs w:val="21"/>
        </w:rPr>
        <w:t>Lịch</w:t>
      </w:r>
      <w:r>
        <w:rPr>
          <w:rFonts w:ascii="Arial" w:hAnsi="Arial" w:cs="Arial"/>
          <w:b/>
          <w:i/>
          <w:sz w:val="21"/>
          <w:szCs w:val="21"/>
        </w:rPr>
        <w:t xml:space="preserve"> triển khai môn học</w:t>
      </w:r>
    </w:p>
    <w:p w14:paraId="1FDA223A" w14:textId="0E5FDA0C" w:rsidR="00307D52" w:rsidRDefault="00307D52" w:rsidP="00D0114D">
      <w:pPr>
        <w:rPr>
          <w:rFonts w:ascii="Arial" w:hAnsi="Arial" w:cs="Arial"/>
          <w:b/>
          <w:i/>
          <w:sz w:val="21"/>
          <w:szCs w:val="21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68"/>
        <w:gridCol w:w="3518"/>
        <w:gridCol w:w="1360"/>
        <w:gridCol w:w="1759"/>
        <w:gridCol w:w="889"/>
      </w:tblGrid>
      <w:tr w:rsidR="00307D52" w:rsidRPr="00ED395C" w14:paraId="3A10589C" w14:textId="77777777" w:rsidTr="00B75621">
        <w:trPr>
          <w:trHeight w:val="555"/>
        </w:trPr>
        <w:tc>
          <w:tcPr>
            <w:tcW w:w="704" w:type="dxa"/>
            <w:shd w:val="clear" w:color="auto" w:fill="auto"/>
            <w:vAlign w:val="center"/>
            <w:hideMark/>
          </w:tcPr>
          <w:p w14:paraId="0D83EF84" w14:textId="77777777" w:rsidR="00307D52" w:rsidRPr="00ED395C" w:rsidRDefault="00307D52" w:rsidP="00B75621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Slot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9885506" w14:textId="77777777" w:rsidR="00307D52" w:rsidRPr="00ED395C" w:rsidRDefault="00307D52" w:rsidP="00B75621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14:paraId="1E329841" w14:textId="77777777" w:rsidR="00307D52" w:rsidRPr="00ED395C" w:rsidRDefault="00307D52" w:rsidP="00B75621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 xml:space="preserve">Chapter -Topic -Content 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1607BD9F" w14:textId="77777777" w:rsidR="00307D52" w:rsidRPr="00ED395C" w:rsidRDefault="00307D52" w:rsidP="00B75621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Assessment</w:t>
            </w:r>
          </w:p>
        </w:tc>
        <w:tc>
          <w:tcPr>
            <w:tcW w:w="1759" w:type="dxa"/>
            <w:shd w:val="clear" w:color="auto" w:fill="auto"/>
            <w:vAlign w:val="center"/>
            <w:hideMark/>
          </w:tcPr>
          <w:p w14:paraId="42024598" w14:textId="77777777" w:rsidR="00307D52" w:rsidRPr="00ED395C" w:rsidRDefault="00307D52" w:rsidP="00B75621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Assignment</w:t>
            </w:r>
            <w:r w:rsidRPr="00ED395C">
              <w:rPr>
                <w:i/>
                <w:iCs/>
                <w:color w:val="000000"/>
                <w:sz w:val="22"/>
                <w:szCs w:val="22"/>
              </w:rPr>
              <w:br/>
              <w:t>Homework</w:t>
            </w:r>
          </w:p>
        </w:tc>
        <w:tc>
          <w:tcPr>
            <w:tcW w:w="889" w:type="dxa"/>
            <w:shd w:val="clear" w:color="auto" w:fill="auto"/>
            <w:vAlign w:val="center"/>
            <w:hideMark/>
          </w:tcPr>
          <w:p w14:paraId="6C34A0F9" w14:textId="77777777" w:rsidR="00307D52" w:rsidRPr="00ED395C" w:rsidRDefault="00307D52" w:rsidP="00B75621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Note</w:t>
            </w:r>
          </w:p>
        </w:tc>
      </w:tr>
      <w:tr w:rsidR="00562232" w:rsidRPr="00ED395C" w14:paraId="23915DA3" w14:textId="77777777" w:rsidTr="00CF5E96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20241EBB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4BBBF68" w14:textId="4EEF455A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AF139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</w:t>
            </w:r>
            <w:r w:rsidR="00E32D1F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  <w:r w:rsidRPr="00AF139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/0</w:t>
            </w:r>
            <w:r w:rsidR="00E32D1F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9</w:t>
            </w:r>
            <w:r w:rsidRPr="00AF139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</w:t>
            </w:r>
            <w:r w:rsidR="00E2625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3518" w:type="dxa"/>
            <w:shd w:val="clear" w:color="auto" w:fill="auto"/>
          </w:tcPr>
          <w:p w14:paraId="76BAD66F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"Course Introduction</w:t>
            </w:r>
          </w:p>
          <w:p w14:paraId="78C15163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1.1 Full Stack Web Development: The Big Picture</w:t>
            </w:r>
          </w:p>
          <w:p w14:paraId="2B5C46EA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lastRenderedPageBreak/>
              <w:t>1.2 React 18 Introduction"</w:t>
            </w:r>
          </w:p>
          <w:p w14:paraId="0E1953E8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"1.3 Git</w:t>
            </w:r>
          </w:p>
          <w:p w14:paraId="7CB49709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Setting up Git</w:t>
            </w:r>
          </w:p>
          <w:p w14:paraId="37133778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Basic Git Commands"</w:t>
            </w:r>
          </w:p>
          <w:p w14:paraId="7743D287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"- Setting up an Online Git repository</w:t>
            </w:r>
          </w:p>
          <w:p w14:paraId="7FF0805F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1.4 Node.js and NPM</w:t>
            </w:r>
          </w:p>
          <w:p w14:paraId="4879BC1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Setting up Node.js and NPM</w:t>
            </w:r>
          </w:p>
          <w:p w14:paraId="01328B44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Basics of Node.js and NPM"</w:t>
            </w:r>
          </w:p>
          <w:p w14:paraId="7CDA2B31" w14:textId="6651E891" w:rsidR="00562232" w:rsidRPr="00C868CA" w:rsidRDefault="00562232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58B7EA1D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229D495B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0713F457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217A9FDC" w14:textId="77777777" w:rsidTr="00CF5E96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1AC1FA41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1EAA4065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6EF0061D" w14:textId="0DE0056D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2.1 ES6</w:t>
            </w:r>
          </w:p>
          <w:p w14:paraId="7C6ACC86" w14:textId="2B86A625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2.2 ES6 (cont'd)</w:t>
            </w:r>
          </w:p>
          <w:p w14:paraId="0EA90D2C" w14:textId="255035F3" w:rsidR="00562232" w:rsidRPr="00EC479A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2.3 ES6 (cont'd)</w:t>
            </w:r>
          </w:p>
        </w:tc>
        <w:tc>
          <w:tcPr>
            <w:tcW w:w="1360" w:type="dxa"/>
            <w:shd w:val="clear" w:color="auto" w:fill="auto"/>
            <w:hideMark/>
          </w:tcPr>
          <w:p w14:paraId="066AFDCC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5197200C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2DB55B41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56A541E9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78538D31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385C7B93" w14:textId="7A7B2EDF" w:rsidR="00562232" w:rsidRPr="00ED395C" w:rsidRDefault="00E32D1F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09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/0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9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</w:t>
            </w:r>
            <w:r w:rsidR="00E2625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3518" w:type="dxa"/>
            <w:shd w:val="clear" w:color="auto" w:fill="auto"/>
          </w:tcPr>
          <w:p w14:paraId="77268AC1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"Rendering with JSX + ES 6</w:t>
            </w:r>
          </w:p>
          <w:p w14:paraId="1CA60CE5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"3.1 Rendering HTML</w:t>
            </w:r>
          </w:p>
          <w:p w14:paraId="29496D8E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3.2 Creating your own JSX elements"</w:t>
            </w:r>
          </w:p>
          <w:p w14:paraId="00FCBB8E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3.3 Using JavaScript expressions</w:t>
            </w:r>
          </w:p>
          <w:p w14:paraId="7AB3D754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3.4 Building fragments of JSX</w:t>
            </w:r>
          </w:p>
          <w:p w14:paraId="101CA886" w14:textId="11326D38" w:rsidR="00562232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LAB 1</w:t>
            </w:r>
          </w:p>
        </w:tc>
        <w:tc>
          <w:tcPr>
            <w:tcW w:w="1360" w:type="dxa"/>
            <w:shd w:val="clear" w:color="auto" w:fill="auto"/>
            <w:hideMark/>
          </w:tcPr>
          <w:p w14:paraId="3679CC43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799DE6ED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39B101F7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6F5B5F11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1CDE780A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1DAFDCCB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11A9F577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"Bootstrap</w:t>
            </w:r>
          </w:p>
          <w:p w14:paraId="403A9D90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4.1 Bootstrap Introduction</w:t>
            </w:r>
          </w:p>
          <w:p w14:paraId="23BB7428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Set up a project with Bootstrap</w:t>
            </w:r>
          </w:p>
          <w:p w14:paraId="6963EA03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Configure a web project to use Bootstrap"</w:t>
            </w:r>
          </w:p>
          <w:p w14:paraId="391559DF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4.2 Bootstrap Grid System</w:t>
            </w:r>
          </w:p>
          <w:p w14:paraId="03257F41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"4.3 Bootstrap CSS Components</w:t>
            </w:r>
          </w:p>
          <w:p w14:paraId="508F9FC7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Navigation and Navigation Bar</w:t>
            </w:r>
          </w:p>
          <w:p w14:paraId="30F173DB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Icon and Fonts</w:t>
            </w:r>
          </w:p>
          <w:p w14:paraId="39F66BE1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User Input: Buttons and Forms</w:t>
            </w:r>
          </w:p>
          <w:p w14:paraId="3D956FFA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Tabular data (Table)"</w:t>
            </w:r>
          </w:p>
          <w:p w14:paraId="4C1DBBEC" w14:textId="3EC28852" w:rsidR="00562232" w:rsidRPr="00AC1E43" w:rsidRDefault="00562232" w:rsidP="00562232">
            <w:pPr>
              <w:rPr>
                <w:bCs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2BBF3C3B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627661B2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728EE7B1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12E97587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1F5B136D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04050701" w14:textId="3512F583" w:rsidR="00562232" w:rsidRPr="00ED395C" w:rsidRDefault="009104EC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</w:t>
            </w:r>
            <w:r w:rsidR="00E32D1F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6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/0</w:t>
            </w:r>
            <w:r w:rsidR="00E32D1F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9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</w:t>
            </w:r>
            <w:r w:rsidR="00E2625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3518" w:type="dxa"/>
            <w:shd w:val="clear" w:color="auto" w:fill="auto"/>
          </w:tcPr>
          <w:p w14:paraId="77B2761A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"5.1 Bootstrap JavaScript Components</w:t>
            </w:r>
          </w:p>
          <w:p w14:paraId="1469BE55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Tabs, Pills and Tabbed Navigation"</w:t>
            </w:r>
          </w:p>
          <w:p w14:paraId="37B77229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5.2 Hide and Seek: Collapse and Accordion</w:t>
            </w:r>
          </w:p>
          <w:p w14:paraId="25156246" w14:textId="225E7BF5" w:rsidR="00562232" w:rsidRPr="00E2625A" w:rsidRDefault="00CF5E96" w:rsidP="00E2625A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LAB 2</w:t>
            </w:r>
          </w:p>
        </w:tc>
        <w:tc>
          <w:tcPr>
            <w:tcW w:w="1360" w:type="dxa"/>
            <w:shd w:val="clear" w:color="auto" w:fill="auto"/>
            <w:hideMark/>
          </w:tcPr>
          <w:p w14:paraId="4067E3C8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6C9A4D04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768978BA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3DAEA3BF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214E7C8F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5B0D3C7C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398AE61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"React Component</w:t>
            </w:r>
          </w:p>
          <w:p w14:paraId="20AAB49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6.1 What's react component? How to build it?</w:t>
            </w:r>
          </w:p>
          <w:p w14:paraId="4FDFA8DA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6.2 Component Properties "</w:t>
            </w:r>
          </w:p>
          <w:p w14:paraId="525D876A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"6.3 Component State</w:t>
            </w:r>
          </w:p>
          <w:p w14:paraId="7DD84FE3" w14:textId="093C0C95" w:rsidR="00562232" w:rsidRPr="001A758A" w:rsidRDefault="00562232" w:rsidP="00562232">
            <w:pPr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6E7DBB56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6888C674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623245DA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11B51A13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6FCCB146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3DE74A24" w14:textId="58D6866A" w:rsidR="00562232" w:rsidRDefault="00E32D1F" w:rsidP="0056223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23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/0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9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</w:t>
            </w:r>
            <w:r w:rsidR="00E2625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  <w:p w14:paraId="1AB9B0EF" w14:textId="02597B99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52F2FF2B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Setting initial component state"</w:t>
            </w:r>
          </w:p>
          <w:p w14:paraId="4F3404CA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"- Creating component state</w:t>
            </w:r>
          </w:p>
          <w:p w14:paraId="19A89001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Merging component state"</w:t>
            </w:r>
          </w:p>
          <w:p w14:paraId="72A928F0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"React-bootstrap</w:t>
            </w:r>
          </w:p>
          <w:p w14:paraId="5E947054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7.1 Introduction React-bootstrap"</w:t>
            </w:r>
          </w:p>
          <w:p w14:paraId="7FA62B24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7.2 React-Bootstrap Grid System</w:t>
            </w:r>
          </w:p>
          <w:p w14:paraId="24D2021C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7.3 React-Bootstrap Components</w:t>
            </w:r>
          </w:p>
          <w:p w14:paraId="32634B37" w14:textId="5FBB5A76" w:rsidR="00562232" w:rsidRPr="00C163A8" w:rsidRDefault="00562232" w:rsidP="00562232">
            <w:pPr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26495B64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6743E012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31F7FD17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4BEED823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6BB5FFA6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401D7EB6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73CE9995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8.1 Passing property values</w:t>
            </w:r>
          </w:p>
          <w:p w14:paraId="57E6EF2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8.2 Stateless components</w:t>
            </w:r>
          </w:p>
          <w:p w14:paraId="5172698A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"Container components</w:t>
            </w:r>
          </w:p>
          <w:p w14:paraId="2D47A4F5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8.3 Providing and consuming contex"</w:t>
            </w:r>
          </w:p>
          <w:p w14:paraId="021A9A26" w14:textId="5694AAD3" w:rsidR="00562232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lastRenderedPageBreak/>
              <w:t>LAB 3</w:t>
            </w:r>
          </w:p>
        </w:tc>
        <w:tc>
          <w:tcPr>
            <w:tcW w:w="1360" w:type="dxa"/>
            <w:shd w:val="clear" w:color="auto" w:fill="auto"/>
            <w:hideMark/>
          </w:tcPr>
          <w:p w14:paraId="5198630B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5E1C8286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06C8443F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1A9384F6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24E699D9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3DA8D939" w14:textId="36CFE47F" w:rsidR="00562232" w:rsidRPr="00ED395C" w:rsidRDefault="00E32D1F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30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</w:t>
            </w:r>
            <w:r w:rsidR="00E2625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9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</w:t>
            </w:r>
            <w:r w:rsidR="00E2625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3518" w:type="dxa"/>
            <w:shd w:val="clear" w:color="auto" w:fill="auto"/>
          </w:tcPr>
          <w:p w14:paraId="20A5F5B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"Getting Started with Hooks</w:t>
            </w:r>
          </w:p>
          <w:p w14:paraId="19D116A6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9.1 Maintaining state using Hooks"</w:t>
            </w:r>
          </w:p>
          <w:p w14:paraId="055EA09F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9.2 Performing initialization and cleanup actions</w:t>
            </w:r>
          </w:p>
          <w:p w14:paraId="680D9D84" w14:textId="206A444F" w:rsidR="00562232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9.2 Performing initialization and cleanup actions (td)</w:t>
            </w:r>
          </w:p>
        </w:tc>
        <w:tc>
          <w:tcPr>
            <w:tcW w:w="1360" w:type="dxa"/>
            <w:shd w:val="clear" w:color="auto" w:fill="auto"/>
            <w:hideMark/>
          </w:tcPr>
          <w:p w14:paraId="6D60CCA8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359844F7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2D9A7BFE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50C71814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286081FF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1967E90F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78387251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10.1 Sharing data using context Hooks</w:t>
            </w:r>
          </w:p>
          <w:p w14:paraId="28869319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"10.2 Using reducer Hooks to scale</w:t>
            </w:r>
          </w:p>
          <w:p w14:paraId="4DC601B8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state management"</w:t>
            </w:r>
          </w:p>
          <w:p w14:paraId="403CCF4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"LAB 4</w:t>
            </w:r>
          </w:p>
          <w:p w14:paraId="03E7A288" w14:textId="3E75AF7B" w:rsidR="00562232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Progress Test - 01</w:t>
            </w:r>
          </w:p>
        </w:tc>
        <w:tc>
          <w:tcPr>
            <w:tcW w:w="1360" w:type="dxa"/>
            <w:shd w:val="clear" w:color="auto" w:fill="auto"/>
            <w:hideMark/>
          </w:tcPr>
          <w:p w14:paraId="6852FB78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5286100C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7C2273F2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2361EF0D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00F39933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1C48FC84" w14:textId="2D85E665" w:rsidR="00562232" w:rsidRPr="00ED395C" w:rsidRDefault="00E32D1F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07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10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</w:t>
            </w:r>
            <w:r w:rsidR="00E2625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3518" w:type="dxa"/>
            <w:shd w:val="clear" w:color="auto" w:fill="auto"/>
          </w:tcPr>
          <w:p w14:paraId="13CFB674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"Event Handling</w:t>
            </w:r>
          </w:p>
          <w:p w14:paraId="22974813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11.1 Declaring event handlers</w:t>
            </w:r>
          </w:p>
          <w:p w14:paraId="20B4C2C4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Binding handlers to elements"</w:t>
            </w:r>
          </w:p>
          <w:p w14:paraId="51A0A614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"- Using synthetic event objects</w:t>
            </w:r>
          </w:p>
          <w:p w14:paraId="1B10350B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Understanding event pooling"</w:t>
            </w:r>
          </w:p>
          <w:p w14:paraId="431E672E" w14:textId="43D9DAA0" w:rsidR="00562232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"11.2 Using event handler context and parameters</w:t>
            </w:r>
          </w:p>
        </w:tc>
        <w:tc>
          <w:tcPr>
            <w:tcW w:w="1360" w:type="dxa"/>
            <w:shd w:val="clear" w:color="auto" w:fill="auto"/>
            <w:hideMark/>
          </w:tcPr>
          <w:p w14:paraId="006916D2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5A9D383A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  <w:vertAlign w:val="subscript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  <w:vertAlign w:val="subscript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5C82DCEA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49E5D536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7F1C8ABA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05030CF1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6AB98BB7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Declaring inline event handlers"</w:t>
            </w:r>
          </w:p>
          <w:p w14:paraId="6B31CD8F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"Crafting Reusable Components</w:t>
            </w:r>
          </w:p>
          <w:p w14:paraId="70A7DE3B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 xml:space="preserve">12.1 Technical requirements </w:t>
            </w:r>
          </w:p>
          <w:p w14:paraId="7305843A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12.2 Reusable HTML elements"</w:t>
            </w:r>
          </w:p>
          <w:p w14:paraId="35AE9C95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"12.3 Render props</w:t>
            </w:r>
          </w:p>
          <w:p w14:paraId="06B9CF2F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12.4 Refactoring class components using hooks"</w:t>
            </w:r>
          </w:p>
          <w:p w14:paraId="548AF25E" w14:textId="4817D836" w:rsidR="00562232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12.5 Rendering component trees</w:t>
            </w:r>
          </w:p>
        </w:tc>
        <w:tc>
          <w:tcPr>
            <w:tcW w:w="1360" w:type="dxa"/>
            <w:shd w:val="clear" w:color="auto" w:fill="auto"/>
            <w:hideMark/>
          </w:tcPr>
          <w:p w14:paraId="7180EBAB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79DDF20F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529C1BDD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0D55B8AE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11314FFD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BD64872" w14:textId="20E78654" w:rsidR="00562232" w:rsidRPr="00ED395C" w:rsidRDefault="009104EC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</w:t>
            </w:r>
            <w:r w:rsidR="00E32D1F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</w:t>
            </w:r>
            <w:r w:rsidR="00E32D1F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10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</w:t>
            </w:r>
            <w:r w:rsidR="00E2625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3518" w:type="dxa"/>
            <w:shd w:val="clear" w:color="auto" w:fill="auto"/>
          </w:tcPr>
          <w:p w14:paraId="78179332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"Validating Component Properties</w:t>
            </w:r>
          </w:p>
          <w:p w14:paraId="3B76EA50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13.1 What are PropTypes? How to use PropTypes"</w:t>
            </w:r>
          </w:p>
          <w:p w14:paraId="5C07D05C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"13.2 Knowing what to expect</w:t>
            </w:r>
          </w:p>
          <w:p w14:paraId="32D13656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13.3 Simple property validators "</w:t>
            </w:r>
          </w:p>
          <w:p w14:paraId="1F1E3DB6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 xml:space="preserve">"13.4 Type and value validators </w:t>
            </w:r>
          </w:p>
          <w:p w14:paraId="2829F00B" w14:textId="09B4A050" w:rsidR="00562232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13.5 Writing custom property validators"</w:t>
            </w:r>
          </w:p>
        </w:tc>
        <w:tc>
          <w:tcPr>
            <w:tcW w:w="1360" w:type="dxa"/>
            <w:shd w:val="clear" w:color="auto" w:fill="auto"/>
            <w:hideMark/>
          </w:tcPr>
          <w:p w14:paraId="6BEA9768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21BF6094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45E8C18B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23CAAFD7" w14:textId="77777777" w:rsidTr="009556B3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2C9AB41E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8" w:type="dxa"/>
            <w:vMerge/>
            <w:shd w:val="clear" w:color="auto" w:fill="auto"/>
          </w:tcPr>
          <w:p w14:paraId="45FCB29F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03833016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"Handling Navigation with Routes</w:t>
            </w:r>
          </w:p>
          <w:p w14:paraId="5AD87623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14.1 Declaring routes</w:t>
            </w:r>
          </w:p>
          <w:p w14:paraId="3D38F4C2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Decoupling route declaration"</w:t>
            </w:r>
          </w:p>
          <w:p w14:paraId="4D127A5C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"14.2 Handling route parameters</w:t>
            </w:r>
          </w:p>
          <w:p w14:paraId="58ED0AF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Resource IDs in routes</w:t>
            </w:r>
          </w:p>
          <w:p w14:paraId="18CB7783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Optional parameters"</w:t>
            </w:r>
          </w:p>
          <w:p w14:paraId="50B489C5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"14.3 Using link components</w:t>
            </w:r>
          </w:p>
          <w:p w14:paraId="391638B6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Basic linking</w:t>
            </w:r>
          </w:p>
          <w:p w14:paraId="248A7868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 URL and query parameters"</w:t>
            </w:r>
          </w:p>
          <w:p w14:paraId="2425CB4B" w14:textId="038A5B9B" w:rsidR="00562232" w:rsidRPr="001079FF" w:rsidRDefault="00CF5E96" w:rsidP="001079FF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LAB 5</w:t>
            </w:r>
          </w:p>
        </w:tc>
        <w:tc>
          <w:tcPr>
            <w:tcW w:w="1360" w:type="dxa"/>
            <w:shd w:val="clear" w:color="auto" w:fill="auto"/>
            <w:hideMark/>
          </w:tcPr>
          <w:p w14:paraId="58F4C094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408CE0C8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77982B86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5023386E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31C87DD5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73902D17" w14:textId="6DFF17A9" w:rsidR="00562232" w:rsidRPr="00ED395C" w:rsidRDefault="009104EC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</w:t>
            </w:r>
            <w:r w:rsidR="00E32D1F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</w:t>
            </w:r>
            <w:r w:rsidR="00E32D1F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10</w:t>
            </w:r>
            <w:r w:rsidR="00562232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</w:t>
            </w:r>
            <w:r w:rsidR="00E2625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3518" w:type="dxa"/>
            <w:shd w:val="clear" w:color="auto" w:fill="auto"/>
          </w:tcPr>
          <w:p w14:paraId="15E0708B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"Code Splitting Using Lazy Components and Suspense</w:t>
            </w:r>
          </w:p>
          <w:p w14:paraId="6F79272A" w14:textId="5A5C08E2" w:rsid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15.1 Using Lazy API</w:t>
            </w:r>
          </w:p>
          <w:p w14:paraId="7F06B42C" w14:textId="17CDA2A4" w:rsid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</w:t>
            </w:r>
            <w:r>
              <w:rPr>
                <w:color w:val="212529"/>
                <w:sz w:val="22"/>
                <w:szCs w:val="22"/>
                <w:shd w:val="clear" w:color="auto" w:fill="FFFFFF"/>
              </w:rPr>
              <w:t>5</w:t>
            </w: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.2 Using the Suspense component</w:t>
            </w:r>
          </w:p>
          <w:p w14:paraId="064A1BAE" w14:textId="731EC8B5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-Simulating latency"</w:t>
            </w:r>
          </w:p>
          <w:p w14:paraId="64149C47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15.3 Avoiding lazy components</w:t>
            </w:r>
          </w:p>
          <w:p w14:paraId="42CC0F99" w14:textId="46E52D91" w:rsidR="00562232" w:rsidRPr="001747EE" w:rsidRDefault="00CF5E96" w:rsidP="00CF5E96">
            <w:pPr>
              <w:pStyle w:val="ListParagraph"/>
              <w:ind w:left="360"/>
              <w:rPr>
                <w:i/>
                <w:iCs/>
                <w:color w:val="000000"/>
                <w:sz w:val="22"/>
                <w:szCs w:val="22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lastRenderedPageBreak/>
              <w:t>15.4 Exploring lazy pages and routes</w:t>
            </w:r>
          </w:p>
        </w:tc>
        <w:tc>
          <w:tcPr>
            <w:tcW w:w="1360" w:type="dxa"/>
            <w:shd w:val="clear" w:color="auto" w:fill="auto"/>
            <w:hideMark/>
          </w:tcPr>
          <w:p w14:paraId="297F3DA5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116CAD59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1142F0F9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562232" w:rsidRPr="00ED395C" w14:paraId="40903340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7238A1BC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01A197F8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08E5DF56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"Flow Architecture and Intrduction to Redux</w:t>
            </w:r>
          </w:p>
          <w:p w14:paraId="75B59A9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16.1 Explain the Redux approach to implementing a variant of the Flow architecture."</w:t>
            </w:r>
          </w:p>
          <w:p w14:paraId="52F977F6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16.2 Install and Configure Redux.</w:t>
            </w:r>
          </w:p>
          <w:p w14:paraId="49C6B10B" w14:textId="55AD9DE6" w:rsidR="00562232" w:rsidRPr="001079FF" w:rsidRDefault="00CF5E96" w:rsidP="001079FF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16.3 Define Redux Toolkit</w:t>
            </w:r>
          </w:p>
        </w:tc>
        <w:tc>
          <w:tcPr>
            <w:tcW w:w="1360" w:type="dxa"/>
            <w:shd w:val="clear" w:color="auto" w:fill="auto"/>
          </w:tcPr>
          <w:p w14:paraId="6682E034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59" w:type="dxa"/>
            <w:shd w:val="clear" w:color="auto" w:fill="auto"/>
          </w:tcPr>
          <w:p w14:paraId="45E00DF2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89" w:type="dxa"/>
            <w:shd w:val="clear" w:color="auto" w:fill="auto"/>
          </w:tcPr>
          <w:p w14:paraId="3F83DBB3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</w:tr>
      <w:tr w:rsidR="00562232" w:rsidRPr="00ED395C" w14:paraId="64451CD6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770AF431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7A46E2C0" w14:textId="5DFDD165" w:rsidR="00562232" w:rsidRPr="00ED395C" w:rsidRDefault="00E32D1F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</w:t>
            </w:r>
            <w:r w:rsidR="00EC7C4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8/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10</w:t>
            </w:r>
            <w:r w:rsidR="00EC7C4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/2024</w:t>
            </w:r>
          </w:p>
        </w:tc>
        <w:tc>
          <w:tcPr>
            <w:tcW w:w="3518" w:type="dxa"/>
            <w:shd w:val="clear" w:color="auto" w:fill="auto"/>
          </w:tcPr>
          <w:p w14:paraId="19858CE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"Redux architecture</w:t>
            </w:r>
          </w:p>
          <w:p w14:paraId="337C118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17.1 Split the reducer function into multiple simpler functions and combine the reducer functions</w:t>
            </w:r>
          </w:p>
          <w:p w14:paraId="39BA2391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17.2 Use Redux Thunk middleware to return a function instead of an action"</w:t>
            </w:r>
          </w:p>
          <w:p w14:paraId="34F3473F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17.3 Use a logger middleware to print a log of actions initiated on the Redux store</w:t>
            </w:r>
          </w:p>
          <w:p w14:paraId="7DC1E979" w14:textId="2E7C5DD2" w:rsidR="00562232" w:rsidRPr="006D5636" w:rsidRDefault="00CF5E96" w:rsidP="006D563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LAB 6</w:t>
            </w:r>
          </w:p>
        </w:tc>
        <w:tc>
          <w:tcPr>
            <w:tcW w:w="1360" w:type="dxa"/>
            <w:shd w:val="clear" w:color="auto" w:fill="auto"/>
          </w:tcPr>
          <w:p w14:paraId="1326BD59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59" w:type="dxa"/>
            <w:shd w:val="clear" w:color="auto" w:fill="auto"/>
          </w:tcPr>
          <w:p w14:paraId="503AB282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89" w:type="dxa"/>
            <w:shd w:val="clear" w:color="auto" w:fill="auto"/>
          </w:tcPr>
          <w:p w14:paraId="76DF0163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</w:tr>
      <w:tr w:rsidR="00562232" w:rsidRPr="00ED395C" w14:paraId="4D35601F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4A7030E8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4D111517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1F8D7D1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"Client - Server Communication</w:t>
            </w:r>
          </w:p>
          <w:p w14:paraId="763E8792" w14:textId="57714AE8" w:rsidR="00CF5E96" w:rsidRPr="006D5636" w:rsidRDefault="00CF5E96" w:rsidP="006D563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18.1 Set up a simple server that makes data available for clients"</w:t>
            </w:r>
          </w:p>
          <w:p w14:paraId="5AFF79E5" w14:textId="25348C02" w:rsidR="00CF5E96" w:rsidRPr="006D5636" w:rsidRDefault="00CF5E96" w:rsidP="006D563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18.2 Access the data from the server using a browser</w:t>
            </w:r>
          </w:p>
          <w:p w14:paraId="15F423DB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18.3 Use the json-server as a simple static web server</w:t>
            </w:r>
          </w:p>
          <w:p w14:paraId="0BBD8C54" w14:textId="5190FFAC" w:rsidR="00562232" w:rsidRPr="006D5636" w:rsidRDefault="00CF5E96" w:rsidP="006D563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 Fetching and Catching Data with React</w:t>
            </w:r>
          </w:p>
        </w:tc>
        <w:tc>
          <w:tcPr>
            <w:tcW w:w="1360" w:type="dxa"/>
            <w:shd w:val="clear" w:color="auto" w:fill="auto"/>
          </w:tcPr>
          <w:p w14:paraId="01BD1A02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59" w:type="dxa"/>
            <w:shd w:val="clear" w:color="auto" w:fill="auto"/>
          </w:tcPr>
          <w:p w14:paraId="4E9B67A3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89" w:type="dxa"/>
            <w:shd w:val="clear" w:color="auto" w:fill="auto"/>
          </w:tcPr>
          <w:p w14:paraId="3AE3B8CD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</w:tr>
      <w:tr w:rsidR="00562232" w:rsidRPr="00ED395C" w14:paraId="28FE1D16" w14:textId="77777777" w:rsidTr="00B75621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13B56253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3089D48F" w14:textId="60300C09" w:rsidR="00562232" w:rsidRPr="0066408E" w:rsidRDefault="00E32D1F" w:rsidP="0056223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04</w:t>
            </w:r>
            <w:r w:rsidR="00EC7C45" w:rsidRPr="0066408E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11</w:t>
            </w:r>
            <w:r w:rsidR="00EC7C45" w:rsidRPr="0066408E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/2024</w:t>
            </w:r>
          </w:p>
        </w:tc>
        <w:tc>
          <w:tcPr>
            <w:tcW w:w="3518" w:type="dxa"/>
            <w:shd w:val="clear" w:color="auto" w:fill="auto"/>
          </w:tcPr>
          <w:p w14:paraId="2B8260B3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19.1 When to fetch and store data in React.</w:t>
            </w:r>
          </w:p>
          <w:p w14:paraId="43C481C7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How to use window.fetch."</w:t>
            </w:r>
          </w:p>
          <w:p w14:paraId="64B38575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"19.2 What promises are.</w:t>
            </w:r>
          </w:p>
          <w:p w14:paraId="5613D55C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How async/await works."</w:t>
            </w:r>
          </w:p>
          <w:p w14:paraId="51ED0DE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"19.3 Getting Data with Axios</w:t>
            </w:r>
          </w:p>
          <w:p w14:paraId="0E3C1F55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How to simplify network requests with Axios."</w:t>
            </w:r>
          </w:p>
          <w:p w14:paraId="2DEE95CB" w14:textId="760209DB" w:rsidR="00562232" w:rsidRPr="006D5636" w:rsidRDefault="00CF5E96" w:rsidP="006D563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"Introduction of Front-End Web UI Frameworks NextJsS and Tailwind CSS</w:t>
            </w:r>
          </w:p>
        </w:tc>
        <w:tc>
          <w:tcPr>
            <w:tcW w:w="1360" w:type="dxa"/>
            <w:shd w:val="clear" w:color="auto" w:fill="auto"/>
          </w:tcPr>
          <w:p w14:paraId="34F5550E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59" w:type="dxa"/>
            <w:shd w:val="clear" w:color="auto" w:fill="auto"/>
          </w:tcPr>
          <w:p w14:paraId="42CCB86D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89" w:type="dxa"/>
            <w:shd w:val="clear" w:color="auto" w:fill="auto"/>
          </w:tcPr>
          <w:p w14:paraId="42CC0C3B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</w:tr>
      <w:tr w:rsidR="00562232" w:rsidRPr="00ED395C" w14:paraId="3CEB94CA" w14:textId="77777777" w:rsidTr="00B75621">
        <w:trPr>
          <w:trHeight w:val="828"/>
        </w:trPr>
        <w:tc>
          <w:tcPr>
            <w:tcW w:w="704" w:type="dxa"/>
            <w:shd w:val="clear" w:color="auto" w:fill="auto"/>
            <w:vAlign w:val="center"/>
          </w:tcPr>
          <w:p w14:paraId="37AE8CD1" w14:textId="77777777" w:rsidR="00562232" w:rsidRPr="00ED395C" w:rsidRDefault="00562232" w:rsidP="00562232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D395C">
              <w:rPr>
                <w:i/>
                <w:i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3E5CEDC4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18" w:type="dxa"/>
            <w:shd w:val="clear" w:color="auto" w:fill="auto"/>
          </w:tcPr>
          <w:p w14:paraId="6F53F64A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20.1 NextJS"</w:t>
            </w:r>
          </w:p>
          <w:p w14:paraId="031C5924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20.2 Introduct to Tailwind CSS</w:t>
            </w:r>
          </w:p>
          <w:p w14:paraId="71946F0D" w14:textId="77777777" w:rsidR="00CF5E96" w:rsidRPr="00CF5E96" w:rsidRDefault="00CF5E96" w:rsidP="00CF5E96">
            <w:pPr>
              <w:pStyle w:val="ListParagraph"/>
              <w:ind w:left="360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"Progress Test - 2</w:t>
            </w:r>
          </w:p>
          <w:p w14:paraId="2165D1B5" w14:textId="66752FAC" w:rsidR="00562232" w:rsidRPr="00B87417" w:rsidRDefault="00CF5E96" w:rsidP="006D5636">
            <w:pPr>
              <w:pStyle w:val="ListParagraph"/>
              <w:ind w:left="360"/>
              <w:rPr>
                <w:i/>
                <w:iCs/>
                <w:color w:val="000000"/>
                <w:sz w:val="22"/>
                <w:szCs w:val="22"/>
              </w:rPr>
            </w:pPr>
            <w:r w:rsidRPr="00CF5E96">
              <w:rPr>
                <w:color w:val="212529"/>
                <w:sz w:val="22"/>
                <w:szCs w:val="22"/>
                <w:shd w:val="clear" w:color="auto" w:fill="FFFFFF"/>
              </w:rPr>
              <w:t>Assignment Evaluation"</w:t>
            </w:r>
          </w:p>
        </w:tc>
        <w:tc>
          <w:tcPr>
            <w:tcW w:w="1360" w:type="dxa"/>
            <w:shd w:val="clear" w:color="auto" w:fill="auto"/>
          </w:tcPr>
          <w:p w14:paraId="5A2ACC11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59" w:type="dxa"/>
            <w:shd w:val="clear" w:color="auto" w:fill="auto"/>
          </w:tcPr>
          <w:p w14:paraId="36E394AC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89" w:type="dxa"/>
            <w:shd w:val="clear" w:color="auto" w:fill="auto"/>
          </w:tcPr>
          <w:p w14:paraId="53CB64EC" w14:textId="77777777" w:rsidR="00562232" w:rsidRPr="00ED395C" w:rsidRDefault="00562232" w:rsidP="00562232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</w:tr>
    </w:tbl>
    <w:p w14:paraId="0E3CC312" w14:textId="4C1452AB" w:rsidR="00307D52" w:rsidRDefault="00307D52" w:rsidP="00D0114D">
      <w:pPr>
        <w:rPr>
          <w:rFonts w:ascii="Arial" w:hAnsi="Arial" w:cs="Arial"/>
          <w:b/>
          <w:i/>
          <w:sz w:val="21"/>
          <w:szCs w:val="21"/>
        </w:rPr>
      </w:pPr>
    </w:p>
    <w:p w14:paraId="391FA183" w14:textId="77777777" w:rsidR="00307D52" w:rsidRDefault="00307D52" w:rsidP="00D0114D">
      <w:pPr>
        <w:rPr>
          <w:rFonts w:ascii="Arial" w:hAnsi="Arial" w:cs="Arial"/>
          <w:b/>
          <w:i/>
          <w:sz w:val="21"/>
          <w:szCs w:val="21"/>
        </w:rPr>
      </w:pPr>
    </w:p>
    <w:p w14:paraId="75FEC941" w14:textId="77777777" w:rsidR="00D0114D" w:rsidRPr="0010211B" w:rsidRDefault="00D0114D" w:rsidP="00696D2E">
      <w:pPr>
        <w:ind w:left="284"/>
        <w:rPr>
          <w:rFonts w:ascii="Arial" w:hAnsi="Arial" w:cs="Arial"/>
          <w:i/>
          <w:sz w:val="21"/>
          <w:szCs w:val="21"/>
        </w:rPr>
      </w:pPr>
    </w:p>
    <w:p w14:paraId="250DFB29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tbl>
      <w:tblPr>
        <w:tblW w:w="91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393"/>
        <w:gridCol w:w="2985"/>
      </w:tblGrid>
      <w:tr w:rsidR="003A13E4" w:rsidRPr="0010211B" w14:paraId="31558865" w14:textId="77777777" w:rsidTr="00696D2E">
        <w:tc>
          <w:tcPr>
            <w:tcW w:w="2802" w:type="dxa"/>
          </w:tcPr>
          <w:p w14:paraId="24692A24" w14:textId="77777777" w:rsidR="00DC0EAE" w:rsidRPr="00696D2E" w:rsidRDefault="00EC582E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phê duyệ</w:t>
            </w:r>
            <w:r w:rsidR="003A13E4" w:rsidRPr="00696D2E">
              <w:rPr>
                <w:rFonts w:ascii="Arial" w:hAnsi="Arial" w:cs="Arial"/>
                <w:sz w:val="21"/>
                <w:szCs w:val="21"/>
              </w:rPr>
              <w:t>t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Approver</w:t>
            </w:r>
          </w:p>
          <w:p w14:paraId="71825D2C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GĐCS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Campus’s Director</w:t>
            </w:r>
          </w:p>
        </w:tc>
        <w:tc>
          <w:tcPr>
            <w:tcW w:w="3393" w:type="dxa"/>
          </w:tcPr>
          <w:p w14:paraId="313D66BC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kiểm tra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sz w:val="21"/>
                <w:szCs w:val="21"/>
              </w:rPr>
              <w:t>Reviewer</w:t>
            </w:r>
          </w:p>
          <w:p w14:paraId="1B9AF69E" w14:textId="77777777" w:rsidR="00DC0EAE" w:rsidRPr="00696D2E" w:rsidRDefault="00E9302C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TBĐT/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Head of Academic </w:t>
            </w:r>
            <w:r w:rsidR="004276B1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Affairs 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>Board)</w:t>
            </w:r>
          </w:p>
        </w:tc>
        <w:tc>
          <w:tcPr>
            <w:tcW w:w="2985" w:type="dxa"/>
          </w:tcPr>
          <w:p w14:paraId="22F3C758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lập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Creator</w:t>
            </w:r>
          </w:p>
          <w:p w14:paraId="7D333A6E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CNBM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/Head of department</w:t>
            </w:r>
          </w:p>
        </w:tc>
      </w:tr>
      <w:tr w:rsidR="003A13E4" w:rsidRPr="0010211B" w14:paraId="01929A5D" w14:textId="77777777" w:rsidTr="004276B1">
        <w:trPr>
          <w:trHeight w:val="888"/>
        </w:trPr>
        <w:tc>
          <w:tcPr>
            <w:tcW w:w="2802" w:type="dxa"/>
          </w:tcPr>
          <w:p w14:paraId="395E5D0A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393" w:type="dxa"/>
          </w:tcPr>
          <w:p w14:paraId="74241402" w14:textId="77777777" w:rsidR="00D97FF5" w:rsidRDefault="00D97FF5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27208697" w14:textId="77777777" w:rsidR="00030A48" w:rsidRPr="0010211B" w:rsidRDefault="00030A48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85" w:type="dxa"/>
          </w:tcPr>
          <w:p w14:paraId="25D81E0E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6F05D8B3" w14:textId="0835ADB1" w:rsidR="003A13E4" w:rsidRPr="0010211B" w:rsidRDefault="004A5BE3" w:rsidP="004A5BE3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A35F9">
              <w:rPr>
                <w:rFonts w:ascii="Arial" w:hAnsi="Arial" w:cs="Arial"/>
                <w:noProof/>
                <w:sz w:val="22"/>
              </w:rPr>
              <w:drawing>
                <wp:inline distT="0" distB="0" distL="0" distR="0" wp14:anchorId="321DCBE0" wp14:editId="6154AB1F">
                  <wp:extent cx="981075" cy="309880"/>
                  <wp:effectExtent l="0" t="0" r="9525" b="0"/>
                  <wp:docPr id="1852095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572E28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0B6F" w:rsidRPr="0010211B" w14:paraId="0893A618" w14:textId="77777777" w:rsidTr="00696D2E">
        <w:trPr>
          <w:trHeight w:val="371"/>
        </w:trPr>
        <w:tc>
          <w:tcPr>
            <w:tcW w:w="2802" w:type="dxa"/>
          </w:tcPr>
          <w:p w14:paraId="70388F7D" w14:textId="77777777" w:rsidR="00DC0EAE" w:rsidRPr="0010211B" w:rsidRDefault="00FF0B6F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</w:t>
            </w:r>
            <w:r w:rsidR="00E9302C"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44E5A6F9" w14:textId="77777777" w:rsidR="00DC0EAE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393" w:type="dxa"/>
          </w:tcPr>
          <w:p w14:paraId="39436783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69E6EA3F" w14:textId="77777777" w:rsidR="00FF0B6F" w:rsidRPr="0010211B" w:rsidRDefault="00E9302C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2985" w:type="dxa"/>
          </w:tcPr>
          <w:p w14:paraId="5AB57509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</w:p>
          <w:p w14:paraId="7E57C7A9" w14:textId="300B0061" w:rsidR="00FF0B6F" w:rsidRPr="0010211B" w:rsidRDefault="00E9302C" w:rsidP="008F4982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E2625A">
              <w:rPr>
                <w:rFonts w:ascii="Arial" w:hAnsi="Arial" w:cs="Arial"/>
                <w:i/>
                <w:sz w:val="21"/>
                <w:szCs w:val="21"/>
              </w:rPr>
              <w:t>2</w:t>
            </w:r>
            <w:r w:rsidR="00BE7A23">
              <w:rPr>
                <w:rFonts w:ascii="Arial" w:hAnsi="Arial" w:cs="Arial"/>
                <w:i/>
                <w:sz w:val="21"/>
                <w:szCs w:val="21"/>
              </w:rPr>
              <w:t>4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</w:t>
            </w:r>
            <w:r w:rsidR="00BF5086">
              <w:rPr>
                <w:rFonts w:ascii="Arial" w:hAnsi="Arial" w:cs="Arial"/>
                <w:i/>
                <w:sz w:val="21"/>
                <w:szCs w:val="21"/>
              </w:rPr>
              <w:t>0</w:t>
            </w:r>
            <w:r w:rsidR="00BE7A23">
              <w:rPr>
                <w:rFonts w:ascii="Arial" w:hAnsi="Arial" w:cs="Arial"/>
                <w:i/>
                <w:sz w:val="21"/>
                <w:szCs w:val="21"/>
              </w:rPr>
              <w:t>8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</w:t>
            </w:r>
            <w:r w:rsidR="008F4982">
              <w:rPr>
                <w:rFonts w:ascii="Arial" w:hAnsi="Arial" w:cs="Arial"/>
                <w:i/>
                <w:sz w:val="21"/>
                <w:szCs w:val="21"/>
              </w:rPr>
              <w:t>202</w:t>
            </w:r>
            <w:r w:rsidR="00E2625A">
              <w:rPr>
                <w:rFonts w:ascii="Arial" w:hAnsi="Arial" w:cs="Arial"/>
                <w:i/>
                <w:sz w:val="21"/>
                <w:szCs w:val="21"/>
              </w:rPr>
              <w:t>4</w:t>
            </w:r>
          </w:p>
        </w:tc>
      </w:tr>
    </w:tbl>
    <w:p w14:paraId="23579866" w14:textId="77777777" w:rsidR="00C32035" w:rsidRPr="002B0FC7" w:rsidRDefault="00C32035" w:rsidP="005969A8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32035" w:rsidRPr="002B0FC7" w:rsidSect="00FE33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899" w:right="1140" w:bottom="426" w:left="1701" w:header="357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B41D9" w14:textId="77777777" w:rsidR="008D2090" w:rsidRDefault="008D2090">
      <w:r>
        <w:separator/>
      </w:r>
    </w:p>
  </w:endnote>
  <w:endnote w:type="continuationSeparator" w:id="0">
    <w:p w14:paraId="40AA0221" w14:textId="77777777" w:rsidR="008D2090" w:rsidRDefault="008D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42F37" w14:textId="77777777" w:rsidR="00D35615" w:rsidRDefault="00D35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D6ED2" w14:textId="77777777" w:rsidR="00D35615" w:rsidRDefault="00D35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392A9" w14:textId="77777777" w:rsidR="00854EEA" w:rsidRPr="00463408" w:rsidRDefault="00D35615" w:rsidP="0068660E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16"/>
        <w:szCs w:val="16"/>
      </w:rPr>
    </w:pPr>
    <w:r w:rsidRPr="00D35615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3.02</w:t>
    </w:r>
    <w:r w:rsidRPr="00D35615">
      <w:rPr>
        <w:rFonts w:ascii="Arial" w:hAnsi="Arial" w:cs="Arial"/>
        <w:sz w:val="16"/>
        <w:szCs w:val="16"/>
      </w:rPr>
      <w:t>-BM/ĐH/HDCV/FPTU</w:t>
    </w:r>
    <w:r>
      <w:rPr>
        <w:rFonts w:ascii="Arial" w:hAnsi="Arial" w:cs="Arial"/>
        <w:sz w:val="16"/>
        <w:szCs w:val="16"/>
      </w:rPr>
      <w:t xml:space="preserve">   1</w:t>
    </w:r>
    <w:r w:rsidR="00901862" w:rsidRPr="00463408">
      <w:rPr>
        <w:rFonts w:ascii="Arial" w:hAnsi="Arial" w:cs="Arial"/>
        <w:sz w:val="16"/>
        <w:szCs w:val="16"/>
      </w:rPr>
      <w:t>/0</w:t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F65FC0">
      <w:rPr>
        <w:rStyle w:val="PageNumber"/>
        <w:rFonts w:ascii="Arial" w:hAnsi="Arial" w:cs="Arial"/>
        <w:noProof/>
        <w:sz w:val="16"/>
        <w:szCs w:val="16"/>
      </w:rPr>
      <w:t>1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  <w:r w:rsidR="00854EEA" w:rsidRPr="00463408">
      <w:rPr>
        <w:rStyle w:val="PageNumber"/>
        <w:rFonts w:ascii="Arial" w:hAnsi="Arial" w:cs="Arial"/>
        <w:sz w:val="16"/>
        <w:szCs w:val="16"/>
      </w:rPr>
      <w:t>/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F65FC0">
      <w:rPr>
        <w:rStyle w:val="PageNumber"/>
        <w:rFonts w:ascii="Arial" w:hAnsi="Arial" w:cs="Arial"/>
        <w:noProof/>
        <w:sz w:val="16"/>
        <w:szCs w:val="16"/>
      </w:rPr>
      <w:t>3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C4ECC" w14:textId="77777777" w:rsidR="008D2090" w:rsidRDefault="008D2090">
      <w:r>
        <w:separator/>
      </w:r>
    </w:p>
  </w:footnote>
  <w:footnote w:type="continuationSeparator" w:id="0">
    <w:p w14:paraId="504DC1AB" w14:textId="77777777" w:rsidR="008D2090" w:rsidRDefault="008D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DA5AE" w14:textId="77777777" w:rsidR="00D35615" w:rsidRDefault="00D35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BE5EE" w14:textId="77777777" w:rsidR="00D35615" w:rsidRDefault="00D35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E28E0" w14:textId="77777777" w:rsidR="00D35615" w:rsidRDefault="00D35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8B31A3"/>
    <w:multiLevelType w:val="hybridMultilevel"/>
    <w:tmpl w:val="C91E1C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55EA"/>
    <w:multiLevelType w:val="hybridMultilevel"/>
    <w:tmpl w:val="58B44E12"/>
    <w:lvl w:ilvl="0" w:tplc="540A6F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824AC"/>
    <w:multiLevelType w:val="hybridMultilevel"/>
    <w:tmpl w:val="E0F4AB0A"/>
    <w:lvl w:ilvl="0" w:tplc="546C36F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427FF"/>
    <w:multiLevelType w:val="hybridMultilevel"/>
    <w:tmpl w:val="2A8A744E"/>
    <w:lvl w:ilvl="0" w:tplc="F72AAE0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5D1"/>
    <w:multiLevelType w:val="hybridMultilevel"/>
    <w:tmpl w:val="6A6C482C"/>
    <w:lvl w:ilvl="0" w:tplc="9C6ED2E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134DA"/>
    <w:multiLevelType w:val="hybridMultilevel"/>
    <w:tmpl w:val="B270E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6A013E"/>
    <w:multiLevelType w:val="hybridMultilevel"/>
    <w:tmpl w:val="7428B740"/>
    <w:lvl w:ilvl="0" w:tplc="A1D4E704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F2D"/>
    <w:multiLevelType w:val="hybridMultilevel"/>
    <w:tmpl w:val="8DBC0AD2"/>
    <w:lvl w:ilvl="0" w:tplc="7B3E7C9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A25544"/>
    <w:multiLevelType w:val="hybridMultilevel"/>
    <w:tmpl w:val="A7F4C288"/>
    <w:lvl w:ilvl="0" w:tplc="1B2A95A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8240A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C8505BC"/>
    <w:multiLevelType w:val="hybridMultilevel"/>
    <w:tmpl w:val="0EBEFC4C"/>
    <w:lvl w:ilvl="0" w:tplc="453EA7A2">
      <w:numFmt w:val="bullet"/>
      <w:lvlText w:val="-"/>
      <w:lvlJc w:val="left"/>
      <w:pPr>
        <w:ind w:left="360" w:hanging="360"/>
      </w:pPr>
      <w:rPr>
        <w:rFonts w:ascii="Roboto" w:eastAsia="Times New Roman" w:hAnsi="Roboto" w:cs="Times New Roman" w:hint="default"/>
        <w:i w:val="0"/>
        <w:color w:val="212529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EC308B"/>
    <w:multiLevelType w:val="hybridMultilevel"/>
    <w:tmpl w:val="6E1EEA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32409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A850D9B"/>
    <w:multiLevelType w:val="hybridMultilevel"/>
    <w:tmpl w:val="7BD6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511567">
    <w:abstractNumId w:val="3"/>
  </w:num>
  <w:num w:numId="2" w16cid:durableId="176620997">
    <w:abstractNumId w:val="2"/>
  </w:num>
  <w:num w:numId="3" w16cid:durableId="1898122277">
    <w:abstractNumId w:val="9"/>
  </w:num>
  <w:num w:numId="4" w16cid:durableId="1415709276">
    <w:abstractNumId w:val="4"/>
  </w:num>
  <w:num w:numId="5" w16cid:durableId="438985667">
    <w:abstractNumId w:val="0"/>
  </w:num>
  <w:num w:numId="6" w16cid:durableId="1582638921">
    <w:abstractNumId w:val="12"/>
  </w:num>
  <w:num w:numId="7" w16cid:durableId="1175534544">
    <w:abstractNumId w:val="7"/>
  </w:num>
  <w:num w:numId="8" w16cid:durableId="531767008">
    <w:abstractNumId w:val="8"/>
  </w:num>
  <w:num w:numId="9" w16cid:durableId="946236070">
    <w:abstractNumId w:val="6"/>
  </w:num>
  <w:num w:numId="10" w16cid:durableId="430324353">
    <w:abstractNumId w:val="13"/>
  </w:num>
  <w:num w:numId="11" w16cid:durableId="1290433133">
    <w:abstractNumId w:val="5"/>
  </w:num>
  <w:num w:numId="12" w16cid:durableId="70860123">
    <w:abstractNumId w:val="11"/>
  </w:num>
  <w:num w:numId="13" w16cid:durableId="2013681084">
    <w:abstractNumId w:val="1"/>
  </w:num>
  <w:num w:numId="14" w16cid:durableId="1148783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FE"/>
    <w:rsid w:val="00030A48"/>
    <w:rsid w:val="00032709"/>
    <w:rsid w:val="000358E6"/>
    <w:rsid w:val="00035FD6"/>
    <w:rsid w:val="00042B63"/>
    <w:rsid w:val="00047369"/>
    <w:rsid w:val="00052BCE"/>
    <w:rsid w:val="0005356D"/>
    <w:rsid w:val="000712EB"/>
    <w:rsid w:val="00080A87"/>
    <w:rsid w:val="00090616"/>
    <w:rsid w:val="0009358C"/>
    <w:rsid w:val="00095522"/>
    <w:rsid w:val="0009576B"/>
    <w:rsid w:val="000A4677"/>
    <w:rsid w:val="000A61F9"/>
    <w:rsid w:val="000D33E2"/>
    <w:rsid w:val="000E0611"/>
    <w:rsid w:val="000E3134"/>
    <w:rsid w:val="000F5261"/>
    <w:rsid w:val="0010211B"/>
    <w:rsid w:val="001079FF"/>
    <w:rsid w:val="00117FA0"/>
    <w:rsid w:val="0012547D"/>
    <w:rsid w:val="00135C99"/>
    <w:rsid w:val="001450A7"/>
    <w:rsid w:val="001507B6"/>
    <w:rsid w:val="001508B9"/>
    <w:rsid w:val="00155788"/>
    <w:rsid w:val="0018170E"/>
    <w:rsid w:val="00182EE4"/>
    <w:rsid w:val="00184134"/>
    <w:rsid w:val="001943AD"/>
    <w:rsid w:val="001E04B3"/>
    <w:rsid w:val="001F3072"/>
    <w:rsid w:val="002055BF"/>
    <w:rsid w:val="00205B09"/>
    <w:rsid w:val="00207306"/>
    <w:rsid w:val="00226E23"/>
    <w:rsid w:val="00235363"/>
    <w:rsid w:val="00244F34"/>
    <w:rsid w:val="00261EB5"/>
    <w:rsid w:val="00265CC3"/>
    <w:rsid w:val="00267B29"/>
    <w:rsid w:val="002713A7"/>
    <w:rsid w:val="00274633"/>
    <w:rsid w:val="00276CD3"/>
    <w:rsid w:val="00282B9C"/>
    <w:rsid w:val="002907EB"/>
    <w:rsid w:val="0029145D"/>
    <w:rsid w:val="002953F8"/>
    <w:rsid w:val="0029661B"/>
    <w:rsid w:val="002A14D2"/>
    <w:rsid w:val="002A7057"/>
    <w:rsid w:val="002A7E57"/>
    <w:rsid w:val="002B0FC7"/>
    <w:rsid w:val="002D3FBF"/>
    <w:rsid w:val="002E595A"/>
    <w:rsid w:val="0030628C"/>
    <w:rsid w:val="00307D52"/>
    <w:rsid w:val="00320683"/>
    <w:rsid w:val="00323701"/>
    <w:rsid w:val="0032734A"/>
    <w:rsid w:val="003307EA"/>
    <w:rsid w:val="00331396"/>
    <w:rsid w:val="00340C2D"/>
    <w:rsid w:val="00341A7A"/>
    <w:rsid w:val="00343C68"/>
    <w:rsid w:val="00360BF6"/>
    <w:rsid w:val="003644FA"/>
    <w:rsid w:val="00366EF9"/>
    <w:rsid w:val="0039291A"/>
    <w:rsid w:val="003971A1"/>
    <w:rsid w:val="00397DEB"/>
    <w:rsid w:val="003A0C0B"/>
    <w:rsid w:val="003A13E4"/>
    <w:rsid w:val="003A4B5D"/>
    <w:rsid w:val="003C0092"/>
    <w:rsid w:val="003C0192"/>
    <w:rsid w:val="003C237B"/>
    <w:rsid w:val="003D5060"/>
    <w:rsid w:val="003E1201"/>
    <w:rsid w:val="003E3291"/>
    <w:rsid w:val="003E455A"/>
    <w:rsid w:val="003F3231"/>
    <w:rsid w:val="003F4793"/>
    <w:rsid w:val="004107E9"/>
    <w:rsid w:val="00413F45"/>
    <w:rsid w:val="004276B1"/>
    <w:rsid w:val="004354CC"/>
    <w:rsid w:val="00446AA1"/>
    <w:rsid w:val="00453388"/>
    <w:rsid w:val="00463408"/>
    <w:rsid w:val="004713CD"/>
    <w:rsid w:val="004717E9"/>
    <w:rsid w:val="004778A6"/>
    <w:rsid w:val="0048326B"/>
    <w:rsid w:val="00495B5A"/>
    <w:rsid w:val="004A5BE3"/>
    <w:rsid w:val="004B1B84"/>
    <w:rsid w:val="004B6029"/>
    <w:rsid w:val="004B7420"/>
    <w:rsid w:val="004C3549"/>
    <w:rsid w:val="004C6787"/>
    <w:rsid w:val="004C6A1A"/>
    <w:rsid w:val="004C791F"/>
    <w:rsid w:val="004D3033"/>
    <w:rsid w:val="004F4BF3"/>
    <w:rsid w:val="004F5B44"/>
    <w:rsid w:val="004F7440"/>
    <w:rsid w:val="004F76E6"/>
    <w:rsid w:val="005001D9"/>
    <w:rsid w:val="005045CC"/>
    <w:rsid w:val="00524DFC"/>
    <w:rsid w:val="00526FC0"/>
    <w:rsid w:val="00542325"/>
    <w:rsid w:val="00551281"/>
    <w:rsid w:val="00555B4B"/>
    <w:rsid w:val="00562232"/>
    <w:rsid w:val="0056307F"/>
    <w:rsid w:val="00577DB3"/>
    <w:rsid w:val="005969A8"/>
    <w:rsid w:val="005A6655"/>
    <w:rsid w:val="005D303B"/>
    <w:rsid w:val="005E07E5"/>
    <w:rsid w:val="005E5E56"/>
    <w:rsid w:val="005F5DE9"/>
    <w:rsid w:val="00602FC4"/>
    <w:rsid w:val="0061281B"/>
    <w:rsid w:val="00615F99"/>
    <w:rsid w:val="006445B0"/>
    <w:rsid w:val="00645E17"/>
    <w:rsid w:val="006504A3"/>
    <w:rsid w:val="00656889"/>
    <w:rsid w:val="0066408E"/>
    <w:rsid w:val="00665BC0"/>
    <w:rsid w:val="00666E98"/>
    <w:rsid w:val="00686245"/>
    <w:rsid w:val="0068660E"/>
    <w:rsid w:val="00687704"/>
    <w:rsid w:val="00693DDB"/>
    <w:rsid w:val="00694DD8"/>
    <w:rsid w:val="00696D2E"/>
    <w:rsid w:val="006A08EE"/>
    <w:rsid w:val="006A1AAF"/>
    <w:rsid w:val="006B4BD4"/>
    <w:rsid w:val="006C1511"/>
    <w:rsid w:val="006C231C"/>
    <w:rsid w:val="006D5636"/>
    <w:rsid w:val="006D6E73"/>
    <w:rsid w:val="006E0B8D"/>
    <w:rsid w:val="006E33C1"/>
    <w:rsid w:val="006F0417"/>
    <w:rsid w:val="006F6F4D"/>
    <w:rsid w:val="0071109C"/>
    <w:rsid w:val="00716930"/>
    <w:rsid w:val="00720E0F"/>
    <w:rsid w:val="00736473"/>
    <w:rsid w:val="007639A0"/>
    <w:rsid w:val="00765459"/>
    <w:rsid w:val="00771EFE"/>
    <w:rsid w:val="0077420C"/>
    <w:rsid w:val="00783113"/>
    <w:rsid w:val="00790DB2"/>
    <w:rsid w:val="007A0124"/>
    <w:rsid w:val="007B7114"/>
    <w:rsid w:val="00823325"/>
    <w:rsid w:val="00824063"/>
    <w:rsid w:val="008456D2"/>
    <w:rsid w:val="008463F8"/>
    <w:rsid w:val="00854EEA"/>
    <w:rsid w:val="008642B2"/>
    <w:rsid w:val="00872C76"/>
    <w:rsid w:val="008926CC"/>
    <w:rsid w:val="00897411"/>
    <w:rsid w:val="008A5FF5"/>
    <w:rsid w:val="008D2090"/>
    <w:rsid w:val="008E6FEF"/>
    <w:rsid w:val="008E7E5F"/>
    <w:rsid w:val="008F4982"/>
    <w:rsid w:val="008F4B0C"/>
    <w:rsid w:val="008F65C1"/>
    <w:rsid w:val="00901862"/>
    <w:rsid w:val="009104EC"/>
    <w:rsid w:val="009136E5"/>
    <w:rsid w:val="00916EBA"/>
    <w:rsid w:val="00917B19"/>
    <w:rsid w:val="0093043D"/>
    <w:rsid w:val="009363D4"/>
    <w:rsid w:val="00945781"/>
    <w:rsid w:val="00946112"/>
    <w:rsid w:val="00947C41"/>
    <w:rsid w:val="00951020"/>
    <w:rsid w:val="009562B7"/>
    <w:rsid w:val="009760A1"/>
    <w:rsid w:val="0097682F"/>
    <w:rsid w:val="00981803"/>
    <w:rsid w:val="009845CA"/>
    <w:rsid w:val="009966FD"/>
    <w:rsid w:val="009A6853"/>
    <w:rsid w:val="009B197F"/>
    <w:rsid w:val="009C1119"/>
    <w:rsid w:val="009C6222"/>
    <w:rsid w:val="009D237E"/>
    <w:rsid w:val="009D3F4D"/>
    <w:rsid w:val="009E6453"/>
    <w:rsid w:val="009F6E70"/>
    <w:rsid w:val="00A0064C"/>
    <w:rsid w:val="00A06EF2"/>
    <w:rsid w:val="00A1183E"/>
    <w:rsid w:val="00A2485A"/>
    <w:rsid w:val="00A3251D"/>
    <w:rsid w:val="00A37BE8"/>
    <w:rsid w:val="00A42E23"/>
    <w:rsid w:val="00A430E6"/>
    <w:rsid w:val="00A530BC"/>
    <w:rsid w:val="00A6027D"/>
    <w:rsid w:val="00A621DE"/>
    <w:rsid w:val="00A6770E"/>
    <w:rsid w:val="00A77B92"/>
    <w:rsid w:val="00A801C7"/>
    <w:rsid w:val="00A81A1D"/>
    <w:rsid w:val="00A82928"/>
    <w:rsid w:val="00A95CF3"/>
    <w:rsid w:val="00A9748B"/>
    <w:rsid w:val="00AA08F0"/>
    <w:rsid w:val="00AA4870"/>
    <w:rsid w:val="00AB43F5"/>
    <w:rsid w:val="00AC3449"/>
    <w:rsid w:val="00AF0125"/>
    <w:rsid w:val="00AF28A0"/>
    <w:rsid w:val="00B01EAC"/>
    <w:rsid w:val="00B04034"/>
    <w:rsid w:val="00B06A42"/>
    <w:rsid w:val="00B154D7"/>
    <w:rsid w:val="00B16FBB"/>
    <w:rsid w:val="00B3266C"/>
    <w:rsid w:val="00B333DF"/>
    <w:rsid w:val="00B5405C"/>
    <w:rsid w:val="00B55A54"/>
    <w:rsid w:val="00B84768"/>
    <w:rsid w:val="00B86A2A"/>
    <w:rsid w:val="00B87417"/>
    <w:rsid w:val="00B97898"/>
    <w:rsid w:val="00BA2381"/>
    <w:rsid w:val="00BB014C"/>
    <w:rsid w:val="00BC56FF"/>
    <w:rsid w:val="00BD2FD5"/>
    <w:rsid w:val="00BD6EC6"/>
    <w:rsid w:val="00BD6FC5"/>
    <w:rsid w:val="00BE3110"/>
    <w:rsid w:val="00BE7A23"/>
    <w:rsid w:val="00BF065C"/>
    <w:rsid w:val="00BF3071"/>
    <w:rsid w:val="00BF5086"/>
    <w:rsid w:val="00BF57C0"/>
    <w:rsid w:val="00C04F5B"/>
    <w:rsid w:val="00C14D95"/>
    <w:rsid w:val="00C15DEA"/>
    <w:rsid w:val="00C20BE8"/>
    <w:rsid w:val="00C22CA7"/>
    <w:rsid w:val="00C32035"/>
    <w:rsid w:val="00C36147"/>
    <w:rsid w:val="00C36767"/>
    <w:rsid w:val="00C46547"/>
    <w:rsid w:val="00C65917"/>
    <w:rsid w:val="00C709AD"/>
    <w:rsid w:val="00C71A1B"/>
    <w:rsid w:val="00C853E7"/>
    <w:rsid w:val="00C9455E"/>
    <w:rsid w:val="00CB4A19"/>
    <w:rsid w:val="00CC62C5"/>
    <w:rsid w:val="00CD247A"/>
    <w:rsid w:val="00CD2FC8"/>
    <w:rsid w:val="00CE6BB4"/>
    <w:rsid w:val="00CF1B60"/>
    <w:rsid w:val="00CF5E96"/>
    <w:rsid w:val="00CF7FDF"/>
    <w:rsid w:val="00D0114D"/>
    <w:rsid w:val="00D24AE0"/>
    <w:rsid w:val="00D318A1"/>
    <w:rsid w:val="00D31971"/>
    <w:rsid w:val="00D35615"/>
    <w:rsid w:val="00D439C9"/>
    <w:rsid w:val="00D43CFE"/>
    <w:rsid w:val="00D475C7"/>
    <w:rsid w:val="00D56871"/>
    <w:rsid w:val="00D575A1"/>
    <w:rsid w:val="00D61D30"/>
    <w:rsid w:val="00D67FAC"/>
    <w:rsid w:val="00D82914"/>
    <w:rsid w:val="00D82E93"/>
    <w:rsid w:val="00D97FF5"/>
    <w:rsid w:val="00DA0CEB"/>
    <w:rsid w:val="00DA7D49"/>
    <w:rsid w:val="00DB7954"/>
    <w:rsid w:val="00DC0EAE"/>
    <w:rsid w:val="00DE7E61"/>
    <w:rsid w:val="00E117D5"/>
    <w:rsid w:val="00E23636"/>
    <w:rsid w:val="00E2625A"/>
    <w:rsid w:val="00E32D1F"/>
    <w:rsid w:val="00E36CD4"/>
    <w:rsid w:val="00E4688B"/>
    <w:rsid w:val="00E64034"/>
    <w:rsid w:val="00E67B13"/>
    <w:rsid w:val="00E9302C"/>
    <w:rsid w:val="00E97447"/>
    <w:rsid w:val="00EA7E17"/>
    <w:rsid w:val="00EB6D86"/>
    <w:rsid w:val="00EC582E"/>
    <w:rsid w:val="00EC7C45"/>
    <w:rsid w:val="00EC7DD6"/>
    <w:rsid w:val="00ED03E3"/>
    <w:rsid w:val="00EE3794"/>
    <w:rsid w:val="00EF1A26"/>
    <w:rsid w:val="00F10485"/>
    <w:rsid w:val="00F10F7F"/>
    <w:rsid w:val="00F34934"/>
    <w:rsid w:val="00F432FE"/>
    <w:rsid w:val="00F51D24"/>
    <w:rsid w:val="00F65FC0"/>
    <w:rsid w:val="00F76F3C"/>
    <w:rsid w:val="00F84F3A"/>
    <w:rsid w:val="00F8502F"/>
    <w:rsid w:val="00F9280E"/>
    <w:rsid w:val="00F9443A"/>
    <w:rsid w:val="00FB3B7E"/>
    <w:rsid w:val="00FB7FEC"/>
    <w:rsid w:val="00FC34E5"/>
    <w:rsid w:val="00FD06CF"/>
    <w:rsid w:val="00FD194D"/>
    <w:rsid w:val="00FE33B7"/>
    <w:rsid w:val="00FF0B6F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06CBC"/>
  <w15:chartTrackingRefBased/>
  <w15:docId w15:val="{DF5D7104-64CF-4FA1-AC25-DAA05DA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0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A5F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A5FF5"/>
    <w:pPr>
      <w:tabs>
        <w:tab w:val="center" w:pos="4320"/>
        <w:tab w:val="right" w:pos="8640"/>
      </w:tabs>
    </w:pPr>
  </w:style>
  <w:style w:type="paragraph" w:customStyle="1" w:styleId="Refer">
    <w:name w:val="Refer"/>
    <w:basedOn w:val="Normal"/>
    <w:rsid w:val="008A5FF5"/>
    <w:pPr>
      <w:spacing w:before="120" w:after="120"/>
      <w:ind w:firstLine="720"/>
      <w:jc w:val="both"/>
    </w:pPr>
    <w:rPr>
      <w:rFonts w:ascii=".VnTime" w:eastAsia="MS Mincho" w:hAnsi=".VnTime"/>
      <w:szCs w:val="20"/>
    </w:rPr>
  </w:style>
  <w:style w:type="character" w:styleId="PageNumber">
    <w:name w:val="page number"/>
    <w:basedOn w:val="DefaultParagraphFont"/>
    <w:rsid w:val="008A5FF5"/>
  </w:style>
  <w:style w:type="paragraph" w:styleId="DocumentMap">
    <w:name w:val="Document Map"/>
    <w:basedOn w:val="Normal"/>
    <w:semiHidden/>
    <w:rsid w:val="00A530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C0092"/>
    <w:rPr>
      <w:sz w:val="20"/>
      <w:szCs w:val="20"/>
    </w:rPr>
  </w:style>
  <w:style w:type="character" w:styleId="FootnoteReference">
    <w:name w:val="footnote reference"/>
    <w:semiHidden/>
    <w:rsid w:val="003C0092"/>
    <w:rPr>
      <w:vertAlign w:val="superscript"/>
    </w:rPr>
  </w:style>
  <w:style w:type="character" w:customStyle="1" w:styleId="FooterChar">
    <w:name w:val="Footer Char"/>
    <w:link w:val="Footer"/>
    <w:rsid w:val="00397DEB"/>
    <w:rPr>
      <w:sz w:val="24"/>
      <w:szCs w:val="24"/>
    </w:rPr>
  </w:style>
  <w:style w:type="paragraph" w:styleId="BalloonText">
    <w:name w:val="Balloon Text"/>
    <w:basedOn w:val="Normal"/>
    <w:link w:val="BalloonTextChar"/>
    <w:rsid w:val="006D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6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5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CIP-Course%20Implementation%20Plan_SP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A222D9866094185F07EDD98CB08F5" ma:contentTypeVersion="9" ma:contentTypeDescription="Create a new document." ma:contentTypeScope="" ma:versionID="fd8c15dd573773152f2af43c9c5b066b">
  <xsd:schema xmlns:xsd="http://www.w3.org/2001/XMLSchema" xmlns:xs="http://www.w3.org/2001/XMLSchema" xmlns:p="http://schemas.microsoft.com/office/2006/metadata/properties" xmlns:ns3="cbcbf266-a813-452a-bd0d-4111cb617d70" xmlns:ns4="25df8b83-5c99-4aa2-9bd1-db7371ffbefa" targetNamespace="http://schemas.microsoft.com/office/2006/metadata/properties" ma:root="true" ma:fieldsID="efd4f241733c3c690c717ef89f1b437e" ns3:_="" ns4:_="">
    <xsd:import namespace="cbcbf266-a813-452a-bd0d-4111cb617d70"/>
    <xsd:import namespace="25df8b83-5c99-4aa2-9bd1-db7371ffb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bf266-a813-452a-bd0d-4111cb617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f8b83-5c99-4aa2-9bd1-db7371ffb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DF65D4-358C-4C88-B8B0-7EC101E75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bf266-a813-452a-bd0d-4111cb617d70"/>
    <ds:schemaRef ds:uri="25df8b83-5c99-4aa2-9bd1-db7371ffb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18397B-029A-4D49-A170-12E49165CC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7FA00-EF0D-4DDF-ABFE-6F360E1CF4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DE79AF-7F98-4D2A-ABB0-9551A62DBF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CIP-Course Implementation Plan_SP23</Template>
  <TotalTime>52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kế hoạch triển khai môn học</vt:lpstr>
    </vt:vector>
  </TitlesOfParts>
  <Company>HOME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kế hoạch triển khai môn học</dc:title>
  <dc:subject/>
  <dc:creator>Windows User</dc:creator>
  <cp:keywords/>
  <cp:lastModifiedBy>Hoai Nguyen Thi Thuy</cp:lastModifiedBy>
  <cp:revision>22</cp:revision>
  <cp:lastPrinted>2018-07-25T07:11:00Z</cp:lastPrinted>
  <dcterms:created xsi:type="dcterms:W3CDTF">2022-12-21T06:54:00Z</dcterms:created>
  <dcterms:modified xsi:type="dcterms:W3CDTF">2024-08-23T02:03:00Z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0x01010091AA222D9866094185F07EDD98CB08F5</vt:lpwstr>
  </property>
</Properties>
</file>